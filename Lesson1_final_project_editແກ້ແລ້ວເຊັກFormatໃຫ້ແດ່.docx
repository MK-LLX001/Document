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7924113C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</w:t>
      </w:r>
      <w:r w:rsidR="00866465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ການສ້າງໂປຣແກຣມຄອມພີວເຕີ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0EAE28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484701">
          <w:rPr>
            <w:rStyle w:val="Hyperlink"/>
            <w:rFonts w:hint="cs"/>
            <w:b/>
            <w:bCs/>
            <w:noProof/>
            <w:cs/>
            <w:lang w:bidi="lo-LA"/>
          </w:rPr>
          <w:t>ພາກທີ</w:t>
        </w:r>
        <w:r w:rsidR="00DA297B" w:rsidRPr="00484701">
          <w:rPr>
            <w:rStyle w:val="Hyperlink"/>
            <w:b/>
            <w:bCs/>
            <w:noProof/>
            <w:cs/>
            <w:lang w:bidi="lo-LA"/>
          </w:rPr>
          <w:t xml:space="preserve"> </w:t>
        </w:r>
        <w:r w:rsidR="00DA297B" w:rsidRPr="00484701">
          <w:rPr>
            <w:rStyle w:val="Hyperlink"/>
            <w:b/>
            <w:bCs/>
            <w:noProof/>
            <w:lang w:bidi="lo-LA"/>
          </w:rPr>
          <w:t>1</w:t>
        </w:r>
        <w:r w:rsidR="009F6568">
          <w:rPr>
            <w:rStyle w:val="Hyperlink"/>
            <w:b/>
            <w:bCs/>
            <w:noProof/>
            <w:lang w:bidi="lo-LA"/>
          </w:rPr>
          <w:t xml:space="preserve">: </w:t>
        </w:r>
        <w:r w:rsidR="009F6568">
          <w:rPr>
            <w:rStyle w:val="Hyperlink"/>
            <w:rFonts w:hint="cs"/>
            <w:b/>
            <w:bCs/>
            <w:noProof/>
            <w:cs/>
            <w:lang w:bidi="lo-LA"/>
          </w:rPr>
          <w:t>ພາກເເນະນຳ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682219AB" w:rsidR="00DA297B" w:rsidRPr="00484701" w:rsidRDefault="00000000" w:rsidP="004847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0" w:history="1">
        <w:r w:rsidR="00DA297B" w:rsidRPr="00484701">
          <w:rPr>
            <w:rStyle w:val="Hyperlink"/>
            <w:rFonts w:hint="cs"/>
            <w:b/>
            <w:bCs/>
            <w:cs/>
          </w:rPr>
          <w:t>ພາກທີ</w:t>
        </w:r>
        <w:r w:rsidR="00DA297B" w:rsidRPr="00484701">
          <w:rPr>
            <w:rStyle w:val="Hyperlink"/>
            <w:b/>
            <w:bCs/>
            <w:cs/>
          </w:rPr>
          <w:t xml:space="preserve"> 2</w:t>
        </w:r>
        <w:r w:rsidR="009F6568">
          <w:rPr>
            <w:rStyle w:val="Hyperlink"/>
            <w:b/>
            <w:bCs/>
            <w:lang w:bidi="th-TH"/>
          </w:rPr>
          <w:t xml:space="preserve">: </w:t>
        </w:r>
        <w:r w:rsidR="009F6568">
          <w:rPr>
            <w:rStyle w:val="Hyperlink"/>
            <w:rFonts w:hint="cs"/>
            <w:b/>
            <w:bCs/>
            <w:cs/>
          </w:rPr>
          <w:t>ທົບທວນທີດສະດີ ແລະ ບົດສືກສາທີ່ກ່ຽວຂ້ອງ</w:t>
        </w:r>
        <w:r w:rsidR="00DA297B" w:rsidRPr="00484701">
          <w:rPr>
            <w:webHidden/>
          </w:rPr>
          <w:tab/>
        </w:r>
        <w:r w:rsidR="00DA297B" w:rsidRPr="00484701">
          <w:rPr>
            <w:webHidden/>
          </w:rPr>
          <w:fldChar w:fldCharType="begin"/>
        </w:r>
        <w:r w:rsidR="00DA297B" w:rsidRPr="00484701">
          <w:rPr>
            <w:webHidden/>
          </w:rPr>
          <w:instrText xml:space="preserve"> PAGEREF _Toc152431750 \h </w:instrText>
        </w:r>
        <w:r w:rsidR="00DA297B" w:rsidRPr="00484701">
          <w:rPr>
            <w:webHidden/>
          </w:rPr>
        </w:r>
        <w:r w:rsidR="00DA297B" w:rsidRPr="00484701">
          <w:rPr>
            <w:webHidden/>
          </w:rPr>
          <w:fldChar w:fldCharType="separate"/>
        </w:r>
        <w:r w:rsidR="00DA297B" w:rsidRPr="00484701">
          <w:rPr>
            <w:webHidden/>
          </w:rPr>
          <w:t>9</w:t>
        </w:r>
        <w:r w:rsidR="00DA297B" w:rsidRPr="00484701">
          <w:rPr>
            <w:webHidden/>
          </w:rPr>
          <w:fldChar w:fldCharType="end"/>
        </w:r>
      </w:hyperlink>
    </w:p>
    <w:p w14:paraId="3313B241" w14:textId="4A6081CF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137B3B2C" w14:textId="76797C45" w:rsidR="00055777" w:rsidRDefault="00055777" w:rsidP="00484701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3A027BF5" w14:textId="5FABEE4B" w:rsidR="00E36779" w:rsidRPr="009D3A34" w:rsidRDefault="00D82774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4E310266" w14:textId="283B0286" w:rsidR="00D82774" w:rsidRPr="00363D1E" w:rsidRDefault="00671A5C" w:rsidP="00363D1E">
      <w:pPr>
        <w:pStyle w:val="Heading2"/>
      </w:pPr>
      <w:bookmarkStart w:id="1" w:name="_Toc152431732"/>
      <w:r w:rsidRPr="00363D1E">
        <w:rPr>
          <w:rFonts w:hint="cs"/>
          <w:cs/>
        </w:rPr>
        <w:t>ຄວາມເປັນມາ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ແລະ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ເຫດຜົນການຄົ້ນຄ</w:t>
      </w:r>
      <w:r w:rsidR="00C251AB" w:rsidRPr="00363D1E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6585CD1A" w:rsidR="00671A5C" w:rsidRDefault="0049601F" w:rsidP="00363D1E">
      <w:pPr>
        <w:spacing w:line="276" w:lineRule="auto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tab/>
      </w:r>
    </w:p>
    <w:p w14:paraId="1D7778D4" w14:textId="38F80631" w:rsidR="00F75B24" w:rsidRPr="00F75B24" w:rsidRDefault="00BF40D8" w:rsidP="00363D1E">
      <w:pPr>
        <w:pStyle w:val="Heading2"/>
      </w:pPr>
      <w:bookmarkStart w:id="2" w:name="_Toc152431733"/>
      <w:r w:rsidRPr="00BF40D8">
        <w:rPr>
          <w:rFonts w:hint="cs"/>
          <w:cs/>
        </w:rPr>
        <w:lastRenderedPageBreak/>
        <w:t>ບັນຫາຂອງການຄົ້ນຄວ້າ</w:t>
      </w:r>
      <w:bookmarkEnd w:id="2"/>
    </w:p>
    <w:p w14:paraId="0B632686" w14:textId="77777777" w:rsidR="00BF40D8" w:rsidRDefault="00BF40D8" w:rsidP="00363D1E">
      <w:pPr>
        <w:ind w:firstLine="709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870812">
      <w:pPr>
        <w:pStyle w:val="ListParagraph"/>
        <w:numPr>
          <w:ilvl w:val="0"/>
          <w:numId w:val="2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870812">
      <w:pPr>
        <w:pStyle w:val="ListParagraph"/>
        <w:numPr>
          <w:ilvl w:val="0"/>
          <w:numId w:val="3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0351ADED" w14:textId="4C96E261" w:rsidR="00F75B24" w:rsidRDefault="00BF40D8" w:rsidP="009D3A34">
      <w:pPr>
        <w:pStyle w:val="ListParagraph"/>
        <w:numPr>
          <w:ilvl w:val="0"/>
          <w:numId w:val="4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6F8A0209" w14:textId="061AD1B7" w:rsidR="00F75B24" w:rsidRDefault="00F75B24" w:rsidP="00363D1E">
      <w:pPr>
        <w:pStyle w:val="Heading2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4E3B62">
      <w:pPr>
        <w:ind w:firstLine="709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870812">
      <w:pPr>
        <w:pStyle w:val="ListParagraph"/>
        <w:numPr>
          <w:ilvl w:val="0"/>
          <w:numId w:val="5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870812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359522B3" w14:textId="0AA4A069" w:rsidR="00241C73" w:rsidRDefault="00F75B24" w:rsidP="009D3A34">
      <w:pPr>
        <w:pStyle w:val="ListParagraph"/>
        <w:numPr>
          <w:ilvl w:val="0"/>
          <w:numId w:val="7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610E96" w14:textId="348145A1" w:rsidR="00241C73" w:rsidRDefault="00241C73" w:rsidP="00363D1E">
      <w:pPr>
        <w:pStyle w:val="Heading2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870812">
      <w:pPr>
        <w:pStyle w:val="ListParagraph"/>
        <w:numPr>
          <w:ilvl w:val="0"/>
          <w:numId w:val="8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70812">
      <w:pPr>
        <w:pStyle w:val="ListParagraph"/>
        <w:numPr>
          <w:ilvl w:val="0"/>
          <w:numId w:val="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70812">
      <w:pPr>
        <w:pStyle w:val="ListParagraph"/>
        <w:numPr>
          <w:ilvl w:val="0"/>
          <w:numId w:val="10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70812">
      <w:pPr>
        <w:pStyle w:val="ListParagraph"/>
        <w:numPr>
          <w:ilvl w:val="0"/>
          <w:numId w:val="10"/>
        </w:numPr>
        <w:ind w:left="993" w:hanging="284"/>
      </w:pPr>
      <w:r>
        <w:rPr>
          <w:rFonts w:hint="cs"/>
          <w:cs/>
          <w:lang w:bidi="lo-LA"/>
        </w:rPr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70812">
      <w:pPr>
        <w:pStyle w:val="ListParagraph"/>
        <w:numPr>
          <w:ilvl w:val="0"/>
          <w:numId w:val="11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70812">
      <w:pPr>
        <w:pStyle w:val="ListParagraph"/>
        <w:numPr>
          <w:ilvl w:val="0"/>
          <w:numId w:val="12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70812">
      <w:pPr>
        <w:pStyle w:val="ListParagraph"/>
        <w:numPr>
          <w:ilvl w:val="0"/>
          <w:numId w:val="1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lastRenderedPageBreak/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870812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363D1E">
      <w:pPr>
        <w:pStyle w:val="Heading2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5B7D4882" w:rsidR="00B77768" w:rsidRPr="00E82C35" w:rsidRDefault="00B77768" w:rsidP="00870812">
      <w:pPr>
        <w:pStyle w:val="Heading3"/>
        <w:numPr>
          <w:ilvl w:val="2"/>
          <w:numId w:val="21"/>
        </w:numPr>
      </w:pPr>
      <w:bookmarkStart w:id="35" w:name="_Toc152431742"/>
      <w:r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870812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870812">
      <w:pPr>
        <w:pStyle w:val="Heading3"/>
        <w:numPr>
          <w:ilvl w:val="2"/>
          <w:numId w:val="21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870812">
      <w:pPr>
        <w:pStyle w:val="ListParagraph"/>
        <w:numPr>
          <w:ilvl w:val="0"/>
          <w:numId w:val="17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870812">
      <w:pPr>
        <w:pStyle w:val="Heading3"/>
        <w:numPr>
          <w:ilvl w:val="2"/>
          <w:numId w:val="21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4CEF5144" w:rsidR="009027FB" w:rsidRDefault="009027FB" w:rsidP="009027FB">
      <w:pPr>
        <w:rPr>
          <w:lang w:bidi="lo-LA"/>
        </w:rPr>
      </w:pPr>
    </w:p>
    <w:p w14:paraId="140D7FCA" w14:textId="64EC12F1" w:rsidR="00A5687B" w:rsidRDefault="00A5687B" w:rsidP="009027FB">
      <w:pPr>
        <w:rPr>
          <w:lang w:bidi="lo-LA"/>
        </w:rPr>
      </w:pPr>
    </w:p>
    <w:p w14:paraId="4F9F87FC" w14:textId="79087465" w:rsidR="00A5687B" w:rsidRDefault="00A5687B" w:rsidP="009027FB">
      <w:pPr>
        <w:rPr>
          <w:lang w:bidi="lo-LA"/>
        </w:rPr>
      </w:pPr>
    </w:p>
    <w:p w14:paraId="546635D0" w14:textId="77777777" w:rsidR="00A5687B" w:rsidRDefault="00A5687B" w:rsidP="009027FB">
      <w:pPr>
        <w:rPr>
          <w:lang w:bidi="lo-LA"/>
        </w:rPr>
      </w:pPr>
    </w:p>
    <w:p w14:paraId="188F07D0" w14:textId="20931B6C" w:rsidR="00D810B4" w:rsidRPr="00D810B4" w:rsidRDefault="00787104" w:rsidP="00870812">
      <w:pPr>
        <w:pStyle w:val="Heading3"/>
        <w:numPr>
          <w:ilvl w:val="2"/>
          <w:numId w:val="20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363D1E">
      <w:pPr>
        <w:pStyle w:val="Heading2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8240" behindDoc="1" locked="0" layoutInCell="1" allowOverlap="1" wp14:anchorId="661F9D87" wp14:editId="7E1765E9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168ABE89" w14:textId="7053793E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</w:p>
    <w:p w14:paraId="63BC58B2" w14:textId="691803A5" w:rsidR="007F7D20" w:rsidRDefault="007F7D20" w:rsidP="00363D1E">
      <w:pPr>
        <w:pStyle w:val="Heading2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D02BAF">
      <w:pPr>
        <w:ind w:left="709"/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418F8DC1" w:rsidR="007F7D20" w:rsidRDefault="007F7D20" w:rsidP="00D02BAF">
      <w:pPr>
        <w:ind w:left="709"/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</w:t>
      </w:r>
      <w:r w:rsidR="00754B69">
        <w:rPr>
          <w:rFonts w:hint="cs"/>
          <w:cs/>
          <w:lang w:bidi="lo-LA"/>
        </w:rPr>
        <w:t>ໍາ</w:t>
      </w:r>
      <w:r w:rsidR="001C3AF1">
        <w:rPr>
          <w:rFonts w:hint="cs"/>
          <w:cs/>
          <w:lang w:bidi="lo-LA"/>
        </w:rPr>
        <w:t>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D02BAF">
      <w:pPr>
        <w:ind w:left="709"/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D02BAF">
      <w:pPr>
        <w:ind w:left="142" w:firstLine="567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D02BAF">
      <w:pPr>
        <w:ind w:left="709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363D1E">
      <w:pPr>
        <w:pStyle w:val="Heading2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B80F56" wp14:editId="62AD9028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0288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363D1E">
      <w:pPr>
        <w:pStyle w:val="Heading2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Reactjs</w:t>
            </w:r>
            <w:proofErr w:type="spellEnd"/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90058F" w:rsidRDefault="00ED5480" w:rsidP="0090058F">
      <w:pPr>
        <w:pStyle w:val="Heading4"/>
        <w:numPr>
          <w:ilvl w:val="0"/>
          <w:numId w:val="0"/>
        </w:numPr>
        <w:jc w:val="center"/>
        <w:rPr>
          <w:sz w:val="32"/>
          <w:szCs w:val="32"/>
        </w:rPr>
      </w:pPr>
      <w:bookmarkStart w:id="43" w:name="_Toc152431750"/>
      <w:r w:rsidRPr="0090058F">
        <w:rPr>
          <w:rFonts w:hint="cs"/>
          <w:sz w:val="32"/>
          <w:szCs w:val="32"/>
          <w:cs/>
        </w:rPr>
        <w:lastRenderedPageBreak/>
        <w:t>ພາກທີ 2</w:t>
      </w:r>
      <w:bookmarkEnd w:id="43"/>
    </w:p>
    <w:p w14:paraId="6C63170C" w14:textId="77777777" w:rsidR="002A50E6" w:rsidRDefault="00ED5480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  <w:bookmarkStart w:id="44" w:name="_Toc152431751"/>
    </w:p>
    <w:p w14:paraId="54AAF392" w14:textId="75C39CCB" w:rsidR="000B77A9" w:rsidRPr="007B27C7" w:rsidRDefault="000B77A9" w:rsidP="007B27C7">
      <w:pPr>
        <w:pStyle w:val="Heading7"/>
      </w:pPr>
      <w:r w:rsidRPr="007B27C7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870812">
      <w:pPr>
        <w:pStyle w:val="ListParagraph"/>
        <w:numPr>
          <w:ilvl w:val="0"/>
          <w:numId w:val="2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A0EA12F" w14:textId="1ADD8675" w:rsidR="00E35F9D" w:rsidRDefault="00E35F9D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  <w:r w:rsidR="00EA2A5D">
        <w:rPr>
          <w:lang w:bidi="lo-LA"/>
        </w:rPr>
        <w:t>:</w:t>
      </w:r>
      <w:r w:rsidR="0099603C">
        <w:rPr>
          <w:lang w:bidi="lo-LA"/>
        </w:rPr>
        <w:t xml:space="preserve"> </w:t>
      </w:r>
      <w:r w:rsidR="0099603C"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 w:rsidR="0099603C">
        <w:rPr>
          <w:lang w:bidi="lo-LA"/>
        </w:rPr>
        <w:t xml:space="preserve">Hyper link </w:t>
      </w:r>
      <w:r w:rsidR="0099603C"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 w:rsidR="00EA2A5D">
        <w:rPr>
          <w:lang w:bidi="lo-LA"/>
        </w:rPr>
        <w:t xml:space="preserve"> </w:t>
      </w:r>
    </w:p>
    <w:p w14:paraId="1879AF9E" w14:textId="6F5067CB" w:rsidR="00E35F9D" w:rsidRDefault="00E35F9D" w:rsidP="00870812">
      <w:pPr>
        <w:pStyle w:val="ListParagraph"/>
        <w:numPr>
          <w:ilvl w:val="0"/>
          <w:numId w:val="22"/>
        </w:numPr>
      </w:pPr>
      <w:r>
        <w:rPr>
          <w:lang w:bidi="lo-LA"/>
        </w:rPr>
        <w:t xml:space="preserve">Open – </w:t>
      </w:r>
      <w:proofErr w:type="gramStart"/>
      <w:r>
        <w:rPr>
          <w:lang w:bidi="lo-LA"/>
        </w:rPr>
        <w:t>source</w:t>
      </w:r>
      <w:r w:rsidR="0099603C">
        <w:rPr>
          <w:rFonts w:hint="cs"/>
          <w:cs/>
          <w:lang w:bidi="lo-LA"/>
        </w:rPr>
        <w:t xml:space="preserve"> :</w:t>
      </w:r>
      <w:proofErr w:type="gramEnd"/>
      <w:r w:rsidR="0099603C">
        <w:rPr>
          <w:rFonts w:hint="cs"/>
          <w:cs/>
          <w:lang w:bidi="lo-LA"/>
        </w:rPr>
        <w:t xml:space="preserve">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870812">
      <w:pPr>
        <w:pStyle w:val="ListParagraph"/>
        <w:numPr>
          <w:ilvl w:val="0"/>
          <w:numId w:val="22"/>
        </w:numPr>
      </w:pPr>
      <w:r>
        <w:t xml:space="preserve">User </w:t>
      </w:r>
      <w:r>
        <w:rPr>
          <w:rFonts w:hint="cs"/>
          <w:cs/>
          <w:lang w:bidi="lo-LA"/>
        </w:rPr>
        <w:t xml:space="preserve">ຫຼື </w:t>
      </w:r>
      <w:proofErr w:type="gramStart"/>
      <w:r>
        <w:rPr>
          <w:rFonts w:hint="cs"/>
          <w:cs/>
          <w:lang w:bidi="lo-LA"/>
        </w:rPr>
        <w:t>ຜູ້ໃຊ້</w:t>
      </w:r>
      <w:r w:rsidR="004C296A">
        <w:rPr>
          <w:rFonts w:hint="cs"/>
          <w:cs/>
          <w:lang w:bidi="lo-LA"/>
        </w:rPr>
        <w:t xml:space="preserve"> :</w:t>
      </w:r>
      <w:proofErr w:type="gramEnd"/>
      <w:r w:rsidR="004C296A">
        <w:rPr>
          <w:rFonts w:hint="cs"/>
          <w:cs/>
          <w:lang w:bidi="lo-LA"/>
        </w:rPr>
        <w:t xml:space="preserve">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97323E1" w14:textId="1D92766F" w:rsidR="003C4A2B" w:rsidRDefault="000B77A9" w:rsidP="007B27C7">
      <w:pPr>
        <w:pStyle w:val="Heading7"/>
      </w:pPr>
      <w:bookmarkStart w:id="45" w:name="_Toc152431752"/>
      <w:r>
        <w:rPr>
          <w:rFonts w:hint="cs"/>
          <w:cs/>
        </w:rPr>
        <w:lastRenderedPageBreak/>
        <w:t>ທົບທວນທິດສະດີທີ່ກ່ຽວຂ້ອງ</w:t>
      </w:r>
      <w:bookmarkEnd w:id="45"/>
    </w:p>
    <w:p w14:paraId="60587528" w14:textId="4240CAE8" w:rsidR="006D3350" w:rsidRDefault="003C4A2B" w:rsidP="007B27C7">
      <w:pPr>
        <w:pStyle w:val="Heading8"/>
        <w:rPr>
          <w:lang w:bidi="lo-LA"/>
        </w:rPr>
      </w:pPr>
      <w:bookmarkStart w:id="46" w:name="_Toc152431753"/>
      <w:r w:rsidRPr="009D3A34">
        <w:rPr>
          <w:rFonts w:hint="cs"/>
          <w:cs/>
        </w:rPr>
        <w:t>ທິດສະດີ</w:t>
      </w:r>
      <w:bookmarkEnd w:id="46"/>
      <w:r w:rsidR="0090058F">
        <w:rPr>
          <w:rFonts w:hint="cs"/>
          <w:cs/>
          <w:lang w:bidi="lo-LA"/>
        </w:rPr>
        <w:t>ກ່ຽວກັບລະບົບ</w:t>
      </w:r>
    </w:p>
    <w:p w14:paraId="1B262A35" w14:textId="16CD037D" w:rsidR="0090058F" w:rsidRDefault="0090058F" w:rsidP="00C94695">
      <w:pPr>
        <w:ind w:firstLine="480"/>
        <w:rPr>
          <w:lang w:bidi="lo-LA"/>
        </w:rPr>
      </w:pPr>
      <w:r>
        <w:rPr>
          <w:rFonts w:hint="cs"/>
          <w:cs/>
          <w:lang w:bidi="lo-LA"/>
        </w:rPr>
        <w:t>ລະບົບແມ່ນເປັນກຸ່ມຂອງອົງກອນປະກອບຕ່າງໆທີ່ເຮັດວຽກຮ່ວມກັນເພື່ອຈຸດປະສົງໃນສິ່ງດຽວກັນ ລະບົບອາດປະກອບດ້ວຍ ບຸກຄະລາກອນ, ເຄື່ອງມື, ວັດສະດຸ, ວິທີການ, ການຈັດການເຊິ່ງທັງມັດນີ້ຈະຕ້ອງມີລະບົບໃນການຈັດການເພື່ອໃຫ້ຈຸດປະສົງດຽວກັນ</w:t>
      </w:r>
    </w:p>
    <w:p w14:paraId="1EBD4B68" w14:textId="755CD274" w:rsidR="0090058F" w:rsidRDefault="0090058F" w:rsidP="00C94695">
      <w:pPr>
        <w:ind w:firstLine="480"/>
        <w:rPr>
          <w:lang w:bidi="lo-LA"/>
        </w:rPr>
      </w:pPr>
      <w:r>
        <w:rPr>
          <w:rFonts w:hint="cs"/>
          <w:cs/>
          <w:lang w:bidi="lo-LA"/>
        </w:rPr>
        <w:t>ຄຳວ່າ ລະບົບເປັນຄຳທີ່ມີການກ່ຽວຂ້ອງກັບການເຮັດວຍກໃນນ່ວຍງານນິຍົມໃຊ້ກັນຫຼາຍເຊັ່ນ: ລະບົບທຸລະກິດ</w:t>
      </w:r>
      <w:r>
        <w:rPr>
          <w:lang w:bidi="lo-LA"/>
        </w:rPr>
        <w:t xml:space="preserve"> (Business System)</w:t>
      </w:r>
      <w:r>
        <w:rPr>
          <w:rFonts w:hint="cs"/>
          <w:cs/>
          <w:lang w:bidi="lo-LA"/>
        </w:rPr>
        <w:t>, ລະບົບສານສົນເທດ</w:t>
      </w:r>
      <w:r>
        <w:rPr>
          <w:lang w:bidi="lo-LA"/>
        </w:rPr>
        <w:t xml:space="preserve"> (Management Information System)</w:t>
      </w:r>
      <w:r>
        <w:rPr>
          <w:rFonts w:hint="cs"/>
          <w:cs/>
          <w:lang w:bidi="lo-LA"/>
        </w:rPr>
        <w:t>, ລະບົບການຮຽນການສອນ</w:t>
      </w:r>
      <w:r>
        <w:rPr>
          <w:lang w:bidi="lo-LA"/>
        </w:rPr>
        <w:t xml:space="preserve"> (instruction System)</w:t>
      </w:r>
      <w:r>
        <w:rPr>
          <w:rFonts w:hint="cs"/>
          <w:cs/>
          <w:lang w:bidi="lo-LA"/>
        </w:rPr>
        <w:t>, ລະບົບເຄື່ອຄ່າຍຄອມພິວເຕີ</w:t>
      </w:r>
      <w:r>
        <w:rPr>
          <w:lang w:bidi="lo-LA"/>
        </w:rPr>
        <w:t xml:space="preserve"> (Computer Network System) </w:t>
      </w:r>
      <w:r>
        <w:rPr>
          <w:rFonts w:hint="cs"/>
          <w:cs/>
          <w:lang w:bidi="lo-LA"/>
        </w:rPr>
        <w:t>ເປັນຕົ້ນ</w:t>
      </w:r>
    </w:p>
    <w:p w14:paraId="5247218A" w14:textId="74736D6F" w:rsidR="0090058F" w:rsidRDefault="0090058F" w:rsidP="00C94695">
      <w:pPr>
        <w:ind w:firstLine="480"/>
        <w:rPr>
          <w:lang w:bidi="lo-LA"/>
        </w:rPr>
      </w:pPr>
      <w:r>
        <w:rPr>
          <w:rFonts w:hint="cs"/>
          <w:cs/>
          <w:lang w:bidi="lo-LA"/>
        </w:rPr>
        <w:t>ເມື່ອເຮັດການສຶກສາລະບົບໃດລະບົບໜຶ່ງ, ນັກວິເຄາະລະບົບຈະຕ້ອງເຂົ້າໃຈການເຮັດວຽກຂອງລະບົບນັ້ນໃຫ້ດີ, ໂດຍສຶກສາວ່າ ລະບົບນີ້ແມ່ນເຮັດຫຍັງ</w:t>
      </w:r>
      <w:r w:rsidR="00C94695">
        <w:rPr>
          <w:lang w:bidi="lo-LA"/>
        </w:rPr>
        <w:t xml:space="preserve"> (What)</w:t>
      </w:r>
      <w:r>
        <w:rPr>
          <w:rFonts w:hint="cs"/>
          <w:cs/>
          <w:lang w:bidi="lo-LA"/>
        </w:rPr>
        <w:t>, ສ້າງໂດຍໃຜ</w:t>
      </w:r>
      <w:r w:rsidR="00C94695">
        <w:rPr>
          <w:lang w:bidi="lo-LA"/>
        </w:rPr>
        <w:t xml:space="preserve"> (Who)</w:t>
      </w:r>
      <w:r>
        <w:rPr>
          <w:rFonts w:hint="cs"/>
          <w:cs/>
          <w:lang w:bidi="lo-LA"/>
        </w:rPr>
        <w:t>,ເຮັດຕອນໃດ</w:t>
      </w:r>
      <w:r w:rsidR="00C94695">
        <w:rPr>
          <w:lang w:bidi="lo-LA"/>
        </w:rPr>
        <w:t xml:space="preserve"> (When), </w:t>
      </w:r>
      <w:r w:rsidR="00C94695">
        <w:rPr>
          <w:rFonts w:hint="cs"/>
          <w:cs/>
          <w:lang w:bidi="lo-LA"/>
        </w:rPr>
        <w:t xml:space="preserve">ແລະ ເຮັດວຽກໄດ້ແນວໃດ </w:t>
      </w:r>
      <w:r w:rsidR="00C94695">
        <w:rPr>
          <w:lang w:bidi="lo-LA"/>
        </w:rPr>
        <w:t xml:space="preserve">(How), </w:t>
      </w:r>
      <w:r w:rsidR="00C94695">
        <w:rPr>
          <w:rFonts w:hint="cs"/>
          <w:cs/>
          <w:lang w:bidi="lo-LA"/>
        </w:rPr>
        <w:t xml:space="preserve">ນັກວິເຄາະລະບົບ </w:t>
      </w:r>
      <w:r w:rsidR="00C94695">
        <w:rPr>
          <w:lang w:bidi="lo-LA"/>
        </w:rPr>
        <w:t xml:space="preserve">(System Analyst) </w:t>
      </w:r>
      <w:r w:rsidR="00C94695">
        <w:rPr>
          <w:rFonts w:hint="cs"/>
          <w:cs/>
          <w:lang w:bidi="lo-LA"/>
        </w:rPr>
        <w:t>ເຊິ່ງໄດ້ແກ່ບຸກຄົນທີ່ມີໜ້າທີ່ວິເຄາະ ແລະ ອອກແບບລະບົບຈະຕ້ອງເຂົ້າໃຈການເຮັດວຽກຂອງລະບົບນັ້ນໆວ່າເປັນແນວໃດ ແລະ ສິ່ງໃດແມ່ນຄວາມຕ້ອງການຂອງລະບົບ.</w:t>
      </w:r>
    </w:p>
    <w:p w14:paraId="57BBE974" w14:textId="087815C3" w:rsidR="00C94695" w:rsidRDefault="00C94695" w:rsidP="00C94695">
      <w:pPr>
        <w:pStyle w:val="Heading8"/>
        <w:rPr>
          <w:lang w:bidi="lo-LA"/>
        </w:rPr>
      </w:pPr>
      <w:r>
        <w:rPr>
          <w:rFonts w:hint="cs"/>
          <w:cs/>
          <w:lang w:bidi="lo-LA"/>
        </w:rPr>
        <w:t xml:space="preserve">ວົງຈອນການພັດທະນາລະບົບ </w:t>
      </w:r>
      <w:r>
        <w:rPr>
          <w:lang w:bidi="lo-LA"/>
        </w:rPr>
        <w:t xml:space="preserve">SDLC </w:t>
      </w:r>
    </w:p>
    <w:p w14:paraId="2AD4B1B8" w14:textId="26AB3FF4" w:rsidR="00C94695" w:rsidRPr="00C94695" w:rsidRDefault="00C94695" w:rsidP="00C94695">
      <w:pPr>
        <w:ind w:firstLine="480"/>
        <w:rPr>
          <w:rFonts w:hint="cs"/>
          <w:b/>
          <w:cs/>
          <w:lang w:bidi="lo-LA"/>
        </w:rPr>
      </w:pPr>
      <w:r w:rsidRPr="00C94695">
        <w:rPr>
          <w:rFonts w:hint="cs"/>
          <w:b/>
          <w:cs/>
          <w:lang w:bidi="lo-LA"/>
        </w:rPr>
        <w:t xml:space="preserve">ວົງຈອນ ແມ່ນຂະບວນການຄວາມຄິກ ໃນການພັດທະນາເພື່ອແກ້ໄຂບັນຫາ ແລະ ຕອບສະນອງຄວາມຕ້ອງການຂອງຜູ້ຊົມໃຊ້ເຊິ່ງເປັນວົງຈອນທີ່ສະແດງເຖິງການດຳເນີນງານ ແລະ ລາຍລະອຽດແຕ່ລະຂັ້ນຕອນຕັ້ງແຕ່ເລີ່ມຕົ້ນຈົນສຸດໂດຍພາຍໃນວົງຈອນຈະແບ່ງຂະບວນການພັດທະນາອອກເປັນ </w:t>
      </w:r>
      <w:r w:rsidRPr="00C94695">
        <w:rPr>
          <w:b/>
          <w:lang w:bidi="lo-LA"/>
        </w:rPr>
        <w:t xml:space="preserve">6 </w:t>
      </w:r>
      <w:r w:rsidRPr="00C94695">
        <w:rPr>
          <w:rFonts w:hint="cs"/>
          <w:b/>
          <w:cs/>
          <w:lang w:bidi="lo-LA"/>
        </w:rPr>
        <w:t>ຂັ້ນຕອນຄື:</w:t>
      </w:r>
    </w:p>
    <w:p w14:paraId="71F987C0" w14:textId="77777777" w:rsidR="00C94695" w:rsidRPr="0090058F" w:rsidRDefault="00C94695" w:rsidP="0090058F">
      <w:pPr>
        <w:rPr>
          <w:lang w:bidi="lo-LA"/>
        </w:rPr>
      </w:pPr>
    </w:p>
    <w:p w14:paraId="39816D45" w14:textId="77777777" w:rsidR="0090058F" w:rsidRDefault="0090058F" w:rsidP="0090058F"/>
    <w:p w14:paraId="674D038F" w14:textId="19A35834" w:rsidR="0090058F" w:rsidRDefault="00C94695" w:rsidP="00C94695">
      <w:pPr>
        <w:jc w:val="center"/>
        <w:rPr>
          <w:lang w:bidi="lo-LA"/>
        </w:rPr>
      </w:pPr>
      <w:r>
        <w:rPr>
          <w:rFonts w:hint="cs"/>
          <w:cs/>
          <w:lang w:bidi="lo-LA"/>
        </w:rPr>
        <w:t>ຮູບພາບ</w:t>
      </w:r>
    </w:p>
    <w:p w14:paraId="5EA6983D" w14:textId="77777777" w:rsidR="00C94695" w:rsidRDefault="00C94695" w:rsidP="00C94695">
      <w:pPr>
        <w:jc w:val="center"/>
        <w:rPr>
          <w:lang w:bidi="lo-LA"/>
        </w:rPr>
      </w:pPr>
    </w:p>
    <w:p w14:paraId="70D6E0B9" w14:textId="77777777" w:rsidR="00C94695" w:rsidRDefault="00C94695" w:rsidP="00C94695">
      <w:pPr>
        <w:jc w:val="center"/>
        <w:rPr>
          <w:lang w:bidi="lo-LA"/>
        </w:rPr>
      </w:pPr>
    </w:p>
    <w:p w14:paraId="7608B1E9" w14:textId="77777777" w:rsidR="00C94695" w:rsidRDefault="00C94695" w:rsidP="00C94695">
      <w:pPr>
        <w:jc w:val="center"/>
        <w:rPr>
          <w:lang w:bidi="lo-LA"/>
        </w:rPr>
      </w:pPr>
    </w:p>
    <w:p w14:paraId="3DAC1EC5" w14:textId="77777777" w:rsidR="00C94695" w:rsidRDefault="00C94695" w:rsidP="00C94695">
      <w:pPr>
        <w:jc w:val="center"/>
        <w:rPr>
          <w:lang w:bidi="lo-LA"/>
        </w:rPr>
      </w:pPr>
    </w:p>
    <w:p w14:paraId="2B3933D0" w14:textId="77777777" w:rsidR="00C94695" w:rsidRDefault="00C94695" w:rsidP="00C94695">
      <w:pPr>
        <w:jc w:val="center"/>
        <w:rPr>
          <w:lang w:bidi="lo-LA"/>
        </w:rPr>
      </w:pPr>
    </w:p>
    <w:p w14:paraId="387C9335" w14:textId="6C484C92" w:rsidR="00C94695" w:rsidRDefault="00C94695" w:rsidP="00C94695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t xml:space="preserve">ກຳນົດບັນຫາ </w:t>
      </w:r>
      <w:r>
        <w:rPr>
          <w:lang w:bidi="lo-LA"/>
        </w:rPr>
        <w:t>(Problem Definition)</w:t>
      </w:r>
    </w:p>
    <w:p w14:paraId="3E7FEF7A" w14:textId="752EDF1B" w:rsidR="00C94695" w:rsidRDefault="00C94695" w:rsidP="00C94695">
      <w:pPr>
        <w:pStyle w:val="ListParagraph"/>
        <w:rPr>
          <w:lang w:bidi="lo-LA"/>
        </w:rPr>
      </w:pPr>
      <w:r>
        <w:rPr>
          <w:rFonts w:hint="cs"/>
          <w:cs/>
          <w:lang w:bidi="lo-LA"/>
        </w:rPr>
        <w:t>ການກຳນົດບັນຫາແມ່ນການກຳນົດຂອບເຂດຂອງບັນຫາ ແລະ ສາເຫດຂອງບັນຫາທີ່ມີຢູ່ໃນລະບົບ, ປະຈຸບັນສຶກສາຄວາມເປັັນໄປໄດ້ໃນການສ້າງລະບົບໃໝ່ກຳນົດຄວາມຕ້ອງການລະຫວ່າງຜູ້ໃຊ້ກັບນັກວິເຄາະລະບົບ</w:t>
      </w:r>
      <w:r w:rsidR="0037044C">
        <w:rPr>
          <w:rFonts w:hint="cs"/>
          <w:cs/>
          <w:lang w:bidi="lo-LA"/>
        </w:rPr>
        <w:t>ໂດຍຂໍ້ມູນແມ່ນໄດ້ມາຈາກການລວບລວມຂໍ້ມູນຈາກຟອມຕ່າງໆ, ຈາກການສຳພາດ, ການສັງເກດ ແລະ ຈາກການດຳເນີນງານຈິງມາສະລຸບຫາຂໍ້ກຳນົດໃຫ້ຊັດເຈນ.</w:t>
      </w:r>
    </w:p>
    <w:p w14:paraId="5049C44B" w14:textId="77777777" w:rsidR="0037044C" w:rsidRDefault="0037044C" w:rsidP="00C94695">
      <w:pPr>
        <w:pStyle w:val="ListParagraph"/>
        <w:rPr>
          <w:rFonts w:hint="cs"/>
          <w:cs/>
          <w:lang w:bidi="lo-LA"/>
        </w:rPr>
      </w:pPr>
    </w:p>
    <w:p w14:paraId="44F90D76" w14:textId="78057312" w:rsidR="0090058F" w:rsidRDefault="0037044C" w:rsidP="0037044C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lastRenderedPageBreak/>
        <w:t xml:space="preserve">ວິເຄາະ </w:t>
      </w:r>
      <w:r>
        <w:rPr>
          <w:lang w:bidi="lo-LA"/>
        </w:rPr>
        <w:t>(System Analysis)</w:t>
      </w:r>
    </w:p>
    <w:p w14:paraId="441562EE" w14:textId="40DC6BB3" w:rsidR="0037044C" w:rsidRDefault="0037044C" w:rsidP="0037044C">
      <w:pPr>
        <w:pStyle w:val="ListParagraph"/>
        <w:rPr>
          <w:lang w:bidi="lo-LA"/>
        </w:rPr>
      </w:pPr>
      <w:r w:rsidRPr="0037044C">
        <w:rPr>
          <w:rFonts w:hint="cs"/>
          <w:cs/>
          <w:lang w:bidi="lo-LA"/>
        </w:rPr>
        <w:t>ການວິເຄາະລະບົບແມ່ນການນໍາເອົາຂໍ້ມູນເຮັດວຽກຂອງລະບົບງານແບບເກົ່າທີ່ດຳເນີນຢູ່ໃນປະຈຸບັນ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ມາເພື່ອເປັນແບບຄວາມຕ້ອງການຂອງລະບົບໃໝ່ມາສຶກສາ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ວິເຄາະໂຄງສ້າງແບບຈຳລອງການເຮັດວຽກຂອງ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ລະບົບ</w:t>
      </w:r>
      <w:r w:rsidRPr="0037044C">
        <w:rPr>
          <w:cs/>
          <w:lang w:bidi="lo-LA"/>
        </w:rPr>
        <w:t xml:space="preserve"> (</w:t>
      </w:r>
      <w:r w:rsidRPr="0037044C">
        <w:t xml:space="preserve">Process Model) </w:t>
      </w:r>
      <w:r w:rsidRPr="0037044C">
        <w:rPr>
          <w:rFonts w:hint="cs"/>
          <w:cs/>
          <w:lang w:bidi="lo-LA"/>
        </w:rPr>
        <w:t>ດ້ວຍແຜນພາບກະແສການໄຫຼຂອງຂໍ້ມູນ</w:t>
      </w:r>
      <w:r w:rsidRPr="0037044C">
        <w:rPr>
          <w:cs/>
          <w:lang w:bidi="lo-LA"/>
        </w:rPr>
        <w:t xml:space="preserve"> (</w:t>
      </w:r>
      <w:r w:rsidRPr="0037044C">
        <w:t xml:space="preserve">DFD)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ຈໍາລອງດ້ວຍແຜນພາບ</w:t>
      </w:r>
      <w:r w:rsidRPr="0037044C">
        <w:rPr>
          <w:cs/>
          <w:lang w:bidi="lo-LA"/>
        </w:rPr>
        <w:t xml:space="preserve"> (</w:t>
      </w:r>
      <w:r w:rsidRPr="0037044C">
        <w:t>Data Model)</w:t>
      </w:r>
      <w:r w:rsidRPr="0037044C">
        <w:rPr>
          <w:lang w:bidi="lo-LA"/>
        </w:rPr>
        <w:t xml:space="preserve"> </w:t>
      </w:r>
      <w:r w:rsidRPr="0037044C">
        <w:rPr>
          <w:rFonts w:hint="cs"/>
          <w:cs/>
          <w:lang w:bidi="lo-LA"/>
        </w:rPr>
        <w:t>ສະແດງຄວາມສໍາພັນລະຫວ່າງຂໍ້ມູນໂດຍແຜນພາບການອະທິບາຍລະອຽດຂອງພາກສ່ວນຕ່າງໆ</w:t>
      </w:r>
      <w:r w:rsidRPr="0037044C">
        <w:rPr>
          <w:cs/>
          <w:lang w:bidi="lo-LA"/>
        </w:rPr>
        <w:t xml:space="preserve"> (</w:t>
      </w:r>
      <w:r w:rsidRPr="0037044C">
        <w:t>E</w:t>
      </w:r>
      <w:r>
        <w:t>R</w:t>
      </w:r>
      <w:r w:rsidRPr="0037044C">
        <w:t xml:space="preserve"> Diagram) </w:t>
      </w:r>
      <w:r w:rsidRPr="0037044C">
        <w:rPr>
          <w:rFonts w:hint="cs"/>
          <w:cs/>
          <w:lang w:bidi="lo-LA"/>
        </w:rPr>
        <w:t>ຈະສະແດງໃຫ້ເຫັນເຖິງຂໍ້ມູນທີ່ໄຫຼເຂົ້າ</w:t>
      </w:r>
      <w:r w:rsidRPr="0037044C">
        <w:rPr>
          <w:cs/>
          <w:lang w:bidi="lo-LA"/>
        </w:rPr>
        <w:t xml:space="preserve"> - </w:t>
      </w:r>
      <w:r w:rsidRPr="0037044C">
        <w:rPr>
          <w:rFonts w:hint="cs"/>
          <w:cs/>
          <w:lang w:bidi="lo-LA"/>
        </w:rPr>
        <w:t>ໄຫຼອອກຢູ່ໃນລະບົບ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ແຜນພາບກະແສການໄຫຼຂອງທໍ່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ມູນຈະສະແດງໃຫ້ເຫັນເຖິງຂໍ້ມູນໃນລະບົບວ່າມີຄວາມສໍາພັນແນວໃດ</w:t>
      </w:r>
      <w:r w:rsidRPr="0037044C">
        <w:rPr>
          <w:cs/>
          <w:lang w:bidi="lo-LA"/>
        </w:rPr>
        <w:t>.</w:t>
      </w:r>
    </w:p>
    <w:p w14:paraId="52E7289D" w14:textId="2DB38EC8" w:rsidR="0037044C" w:rsidRDefault="0037044C" w:rsidP="0037044C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t xml:space="preserve">ອອກແບບ </w:t>
      </w:r>
      <w:r>
        <w:rPr>
          <w:lang w:bidi="lo-LA"/>
        </w:rPr>
        <w:t>(System Design)</w:t>
      </w:r>
    </w:p>
    <w:p w14:paraId="522A1968" w14:textId="57D6FB1D" w:rsidR="0037044C" w:rsidRDefault="0037044C" w:rsidP="0037044C">
      <w:pPr>
        <w:pStyle w:val="ListParagraph"/>
      </w:pPr>
      <w:r>
        <w:rPr>
          <w:rFonts w:hint="cs"/>
          <w:cs/>
          <w:lang w:bidi="lo-LA"/>
        </w:rPr>
        <w:t>ການອອກແບບແມ່ນການອອກແບບລະບົບໃໝເພື່ອໃຫ້ສອດຄ່ອງກັບຄວາມຕ້ອງການຂອງຜູ້ໃຊ້ວຽກ</w:t>
      </w:r>
    </w:p>
    <w:p w14:paraId="52F21A69" w14:textId="1F9F8895" w:rsidR="0037044C" w:rsidRDefault="0037044C" w:rsidP="0037044C">
      <w:pPr>
        <w:pStyle w:val="ListParagraph"/>
        <w:rPr>
          <w:lang w:bidi="lo-LA"/>
        </w:rPr>
      </w:pPr>
      <w:r>
        <w:rPr>
          <w:rFonts w:hint="cs"/>
          <w:cs/>
          <w:lang w:bidi="lo-LA"/>
        </w:rPr>
        <w:t>ງານຕົວຈິງ</w:t>
      </w:r>
      <w:r>
        <w:t xml:space="preserve">, </w:t>
      </w:r>
      <w:r>
        <w:rPr>
          <w:rFonts w:hint="cs"/>
          <w:cs/>
          <w:lang w:bidi="lo-LA"/>
        </w:rPr>
        <w:t>ການອອກແບບແມ່ນການນໍາເອົາຜົນທີ່ໄດ້ຈາກການວິເຄາະມາອອກແບບເຊິ່ງຈະແບ່ງອອກເປັນ</w:t>
      </w:r>
      <w:r>
        <w:rPr>
          <w:cs/>
          <w:lang w:bidi="lo-LA"/>
        </w:rPr>
        <w:t xml:space="preserve"> </w:t>
      </w:r>
      <w:r>
        <w:rPr>
          <w:lang w:bidi="lo-LA"/>
        </w:rPr>
        <w:t>2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ສ່ວນຄື</w:t>
      </w:r>
      <w:r>
        <w:rPr>
          <w:rFonts w:hint="cs"/>
          <w:cs/>
          <w:lang w:bidi="lo-LA"/>
        </w:rPr>
        <w:t xml:space="preserve">: </w:t>
      </w:r>
    </w:p>
    <w:p w14:paraId="727B2A2E" w14:textId="3089137D" w:rsidR="0037044C" w:rsidRDefault="0037044C" w:rsidP="0037044C">
      <w:pPr>
        <w:pStyle w:val="ListParagraph"/>
        <w:numPr>
          <w:ilvl w:val="0"/>
          <w:numId w:val="19"/>
        </w:numPr>
      </w:pPr>
      <w:r>
        <w:rPr>
          <w:rFonts w:hint="cs"/>
          <w:cs/>
          <w:lang w:bidi="lo-LA"/>
        </w:rPr>
        <w:t>ສ່ວນທີ</w:t>
      </w:r>
      <w:r>
        <w:rPr>
          <w:cs/>
          <w:lang w:bidi="lo-LA"/>
        </w:rPr>
        <w:t xml:space="preserve"> </w:t>
      </w:r>
      <w:r>
        <w:rPr>
          <w:lang w:bidi="lo-LA"/>
        </w:rPr>
        <w:t>1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ແມ່ນການອອກແບບຟອມ</w:t>
      </w:r>
      <w:r>
        <w:t xml:space="preserve">, </w:t>
      </w:r>
      <w:r>
        <w:rPr>
          <w:rFonts w:hint="cs"/>
          <w:cs/>
          <w:lang w:bidi="lo-LA"/>
        </w:rPr>
        <w:t>ລາຍງານ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ການອອກແບບແມ່ນການອອກແບບ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ສ່ວນທີ່ຕິດຕໍ່ກັບຜູ້ໃຊ້ງານ</w:t>
      </w:r>
      <w:r>
        <w:t xml:space="preserve">, </w:t>
      </w:r>
      <w:r>
        <w:rPr>
          <w:rFonts w:hint="cs"/>
          <w:cs/>
          <w:lang w:bidi="lo-LA"/>
        </w:rPr>
        <w:t>ອອກແບບໜ້າຈໍ</w:t>
      </w:r>
      <w:r>
        <w:t xml:space="preserve">, </w:t>
      </w:r>
      <w:r>
        <w:rPr>
          <w:rFonts w:hint="cs"/>
          <w:cs/>
          <w:lang w:bidi="lo-LA"/>
        </w:rPr>
        <w:t>ການອອກແບບຜົງລວມ</w:t>
      </w:r>
      <w:r>
        <w:rPr>
          <w:rFonts w:hint="cs"/>
          <w:cs/>
          <w:lang w:bidi="lo-LA"/>
        </w:rPr>
        <w:t xml:space="preserve">, </w:t>
      </w:r>
      <w:r>
        <w:rPr>
          <w:rFonts w:hint="cs"/>
          <w:cs/>
          <w:lang w:bidi="lo-LA"/>
        </w:rPr>
        <w:t>ການອອກແບບຖານຂໍ້ມູນ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ການສ້າງຕົ້ນແບບ</w:t>
      </w:r>
      <w:r>
        <w:rPr>
          <w:rFonts w:hint="cs"/>
          <w:cs/>
          <w:lang w:bidi="lo-LA"/>
        </w:rPr>
        <w:t>.</w:t>
      </w:r>
    </w:p>
    <w:p w14:paraId="3D963291" w14:textId="4B890497" w:rsidR="0037044C" w:rsidRDefault="0037044C" w:rsidP="0037044C">
      <w:pPr>
        <w:pStyle w:val="ListParagraph"/>
        <w:numPr>
          <w:ilvl w:val="0"/>
          <w:numId w:val="19"/>
        </w:numPr>
      </w:pPr>
      <w:r w:rsidRPr="0037044C">
        <w:rPr>
          <w:rFonts w:hint="cs"/>
          <w:cs/>
          <w:lang w:bidi="lo-LA"/>
        </w:rPr>
        <w:t>ສ່ວນທີ</w:t>
      </w:r>
      <w:r w:rsidRPr="0037044C">
        <w:rPr>
          <w:cs/>
          <w:lang w:bidi="lo-LA"/>
        </w:rPr>
        <w:t xml:space="preserve"> </w:t>
      </w:r>
      <w:r>
        <w:t>2</w:t>
      </w:r>
      <w:r w:rsidRPr="0037044C">
        <w:t xml:space="preserve">: </w:t>
      </w:r>
      <w:r w:rsidRPr="0037044C">
        <w:rPr>
          <w:rFonts w:hint="cs"/>
          <w:cs/>
          <w:lang w:bidi="lo-LA"/>
        </w:rPr>
        <w:t>ແມ່ນການອອກແບບການເຮັດວຽກຂອງລະບົບເຊັ່ນ</w:t>
      </w:r>
      <w:r w:rsidRPr="0037044C">
        <w:rPr>
          <w:cs/>
          <w:lang w:bidi="lo-LA"/>
        </w:rPr>
        <w:t xml:space="preserve">: </w:t>
      </w:r>
      <w:r w:rsidRPr="0037044C">
        <w:rPr>
          <w:rFonts w:hint="cs"/>
          <w:cs/>
          <w:lang w:bidi="lo-LA"/>
        </w:rPr>
        <w:t>ການນໍາເອົາຂໍ້ມູນສຸລະບົບມີ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ວິທີການແນວໃດ</w:t>
      </w:r>
      <w:r w:rsidRPr="0037044C">
        <w:t xml:space="preserve">, </w:t>
      </w:r>
      <w:r w:rsidRPr="0037044C">
        <w:rPr>
          <w:rFonts w:hint="cs"/>
          <w:cs/>
          <w:lang w:bidi="lo-LA"/>
        </w:rPr>
        <w:t>ຂໍ້ມູນທີ່ໄດ້ເກັບໄວ້ແນວໃ</w:t>
      </w:r>
      <w:r>
        <w:rPr>
          <w:rFonts w:hint="cs"/>
          <w:cs/>
          <w:lang w:bidi="lo-LA"/>
        </w:rPr>
        <w:t>ດ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ມີວິທີການດຶງຂໍ້ມູນແບບໃດ</w:t>
      </w:r>
      <w:r w:rsidRPr="0037044C">
        <w:t xml:space="preserve">, </w:t>
      </w:r>
      <w:r w:rsidRPr="0037044C">
        <w:rPr>
          <w:rFonts w:hint="cs"/>
          <w:cs/>
          <w:lang w:bidi="lo-LA"/>
        </w:rPr>
        <w:t>ການອອກແບບລາຍງານສໍາລັບຂໍ້ມູນຂາເຂົ້າ</w:t>
      </w:r>
      <w:r w:rsidRPr="0037044C">
        <w:t>,</w:t>
      </w:r>
      <w:r>
        <w:rPr>
          <w:rFonts w:hint="cs"/>
          <w:cs/>
          <w:lang w:bidi="lo-LA"/>
        </w:rPr>
        <w:t xml:space="preserve"> </w:t>
      </w:r>
      <w:r w:rsidRPr="0037044C">
        <w:t xml:space="preserve"> </w:t>
      </w:r>
      <w:r w:rsidRPr="0037044C">
        <w:rPr>
          <w:rFonts w:hint="cs"/>
          <w:cs/>
          <w:lang w:bidi="lo-LA"/>
        </w:rPr>
        <w:t>ການອອກແບບລາຍງານ</w:t>
      </w:r>
      <w:r w:rsidRPr="0037044C">
        <w:rPr>
          <w:cs/>
          <w:lang w:bidi="lo-LA"/>
        </w:rPr>
        <w:t>.</w:t>
      </w:r>
    </w:p>
    <w:p w14:paraId="3F630A08" w14:textId="2EDE171D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ພັດທະນາ </w:t>
      </w:r>
      <w:r>
        <w:rPr>
          <w:lang w:bidi="lo-LA"/>
        </w:rPr>
        <w:t>(Development)</w:t>
      </w:r>
    </w:p>
    <w:p w14:paraId="65F6FD86" w14:textId="6E5ACFE9" w:rsidR="0037044C" w:rsidRDefault="0037044C" w:rsidP="0037044C">
      <w:pPr>
        <w:pStyle w:val="ListParagraph"/>
        <w:rPr>
          <w:lang w:bidi="lo-LA"/>
        </w:rPr>
      </w:pPr>
      <w:r w:rsidRPr="0037044C">
        <w:rPr>
          <w:rFonts w:hint="cs"/>
          <w:cs/>
          <w:lang w:bidi="lo-LA"/>
        </w:rPr>
        <w:t>ການພັດທະນາແມ່ນຂັ້ນຕອນການແລກປ່ຽນຈາ</w:t>
      </w:r>
      <w:r>
        <w:rPr>
          <w:rFonts w:hint="cs"/>
          <w:cs/>
          <w:lang w:bidi="lo-LA"/>
        </w:rPr>
        <w:t>ກ</w:t>
      </w:r>
      <w:r w:rsidRPr="0037044C">
        <w:rPr>
          <w:rFonts w:hint="cs"/>
          <w:cs/>
          <w:lang w:bidi="lo-LA"/>
        </w:rPr>
        <w:t>ລະບົບເກົ່າເປັນລະບົບໃໝ່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ນັບແຕ່ການຂຽນໂປຣ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ແກຣມ</w:t>
      </w:r>
      <w:r w:rsidRPr="0037044C">
        <w:t xml:space="preserve">, </w:t>
      </w:r>
      <w:r w:rsidRPr="0037044C">
        <w:rPr>
          <w:rFonts w:hint="cs"/>
          <w:cs/>
          <w:lang w:bidi="lo-LA"/>
        </w:rPr>
        <w:t>ທົດສອບໂປຣແກຣມທີ່ຂຽນຂຶ້ນ</w:t>
      </w:r>
      <w:r w:rsidRPr="0037044C">
        <w:t xml:space="preserve">, </w:t>
      </w:r>
      <w:r w:rsidRPr="0037044C">
        <w:rPr>
          <w:rFonts w:hint="cs"/>
          <w:cs/>
          <w:lang w:bidi="lo-LA"/>
        </w:rPr>
        <w:t>ການຈັດເອກະສານ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ການຝຶກອົບຮົມໃຫ້ແກ່ຜູ້ຊົມໃຊ້</w:t>
      </w:r>
    </w:p>
    <w:p w14:paraId="369100B0" w14:textId="59826BA5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ທົົົດສອບ </w:t>
      </w:r>
      <w:r>
        <w:rPr>
          <w:lang w:bidi="lo-LA"/>
        </w:rPr>
        <w:t>(</w:t>
      </w:r>
      <w:r>
        <w:t>Testing)</w:t>
      </w:r>
    </w:p>
    <w:p w14:paraId="176A4C92" w14:textId="38B3DB93" w:rsidR="0037044C" w:rsidRDefault="0037044C" w:rsidP="0037044C">
      <w:pPr>
        <w:pStyle w:val="ListParagraph"/>
      </w:pPr>
      <w:r w:rsidRPr="0037044C">
        <w:rPr>
          <w:rFonts w:hint="cs"/>
          <w:cs/>
          <w:lang w:bidi="lo-LA"/>
        </w:rPr>
        <w:t>ການທົດສອບການເຮັດວຽກແມ່ນຂຶ້ນຕອນໜຶ່ງທີ່ສຳຄັນຫຼັງຈາກຂຽນໂປຣແກຣມຮຽບຮ້ອຍ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ແລ້ວວ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ຕ້ອງທົດລອງເພື່ອຫາຂໍ້ຜິດພາດແລ້ວແກ້ໄຂ</w:t>
      </w:r>
      <w:r w:rsidRPr="0037044C">
        <w:t xml:space="preserve">, </w:t>
      </w:r>
      <w:r w:rsidRPr="0037044C">
        <w:rPr>
          <w:rFonts w:hint="cs"/>
          <w:cs/>
          <w:lang w:bidi="lo-LA"/>
        </w:rPr>
        <w:t>ປ້ອງກັນການຜິດພາດທີ່ອາດຈະເກີດຂຶ້ນໄດ້ອີກ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ເພື່ອເປັນການ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ທົດສອບຄວາມພ້ອມຂອງໂປຣແກຣມ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ເພື່ອຄວາມໜ້າເຊື່ອຖືຕໍ່ກັບໂປຣແກຣມທີ່ໄດ້ພັດທະນາຂຶ້ນ</w:t>
      </w:r>
      <w:r w:rsidRPr="0037044C">
        <w:rPr>
          <w:cs/>
          <w:lang w:bidi="lo-LA"/>
        </w:rPr>
        <w:t xml:space="preserve">. </w:t>
      </w:r>
      <w:r w:rsidRPr="0037044C">
        <w:rPr>
          <w:rFonts w:hint="cs"/>
          <w:cs/>
          <w:lang w:bidi="lo-LA"/>
        </w:rPr>
        <w:t>ນອກຈາກການ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ທົດສອບໂປຣແກຣມແລ້ວຍັງຕ້ອງທົດສອບປະສິດທິພາບໃນການເຮັດວຽກຂອງລະບົບເຊັ່ນ</w:t>
      </w:r>
      <w:r w:rsidRPr="0037044C">
        <w:rPr>
          <w:cs/>
          <w:lang w:bidi="lo-LA"/>
        </w:rPr>
        <w:t xml:space="preserve">: </w:t>
      </w:r>
      <w:r w:rsidRPr="0037044C">
        <w:rPr>
          <w:rFonts w:hint="cs"/>
          <w:cs/>
          <w:lang w:bidi="lo-LA"/>
        </w:rPr>
        <w:t>ທົດສອບເກັບຂໍ້ມູນ</w:t>
      </w:r>
      <w:r w:rsidRPr="0037044C">
        <w:t xml:space="preserve">, </w:t>
      </w:r>
      <w:r w:rsidRPr="0037044C">
        <w:rPr>
          <w:rFonts w:hint="cs"/>
          <w:cs/>
          <w:lang w:bidi="lo-LA"/>
        </w:rPr>
        <w:t>ທົດສອບຂະບວນການ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ທີ່ໄດ້ທົດສອບຈາກຜູ້ໃຊ້ງານ</w:t>
      </w:r>
    </w:p>
    <w:p w14:paraId="74BFA985" w14:textId="6289B2E8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ບຳລຸງຮັກສາ </w:t>
      </w:r>
      <w:r>
        <w:rPr>
          <w:lang w:bidi="lo-LA"/>
        </w:rPr>
        <w:t>(Maintenance)</w:t>
      </w:r>
    </w:p>
    <w:p w14:paraId="36ED27EE" w14:textId="18D2D7AA" w:rsidR="00FB7361" w:rsidRDefault="00FB7361" w:rsidP="00FB7361">
      <w:pPr>
        <w:pStyle w:val="ListParagraph"/>
        <w:rPr>
          <w:rFonts w:hint="cs"/>
        </w:rPr>
      </w:pPr>
      <w:r w:rsidRPr="00FB7361">
        <w:rPr>
          <w:rFonts w:hint="cs"/>
          <w:cs/>
          <w:lang w:bidi="lo-LA"/>
        </w:rPr>
        <w:t>ແມ່ນຂັ້ນຕອນສຸດທ້າຍຂອງການພັດທະນາລະບົບຫຼັງຈາກການຕິດຕັ້ງລະບົບໃໝ່ເພື່ອໃຊ້ແທນລະບົບ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ເກົ່າ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ແລ້ວປ່າລຸງຮັກສາແມ່ນການເບິ່ງແຍງລະບົບ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ຖ້າມີຂໍ້ຜິດພາດເກີດຂື້ນເຊັ່ນ</w:t>
      </w:r>
      <w:r w:rsidRPr="00FB7361">
        <w:rPr>
          <w:cs/>
          <w:lang w:bidi="lo-LA"/>
        </w:rPr>
        <w:t xml:space="preserve">: </w:t>
      </w:r>
      <w:r w:rsidRPr="00FB7361">
        <w:rPr>
          <w:rFonts w:hint="cs"/>
          <w:cs/>
          <w:lang w:bidi="lo-LA"/>
        </w:rPr>
        <w:t>ໂປຣແກຣມ</w:t>
      </w:r>
      <w:r w:rsidRPr="00FB7361">
        <w:rPr>
          <w:cs/>
          <w:lang w:bidi="lo-LA"/>
        </w:rPr>
        <w:t xml:space="preserve"> (</w:t>
      </w:r>
      <w:r w:rsidRPr="00FB7361">
        <w:t>E</w:t>
      </w:r>
      <w:r>
        <w:t>rror</w:t>
      </w:r>
      <w:r w:rsidRPr="00FB7361">
        <w:t xml:space="preserve">) </w:t>
      </w:r>
      <w:r w:rsidRPr="00FB7361">
        <w:rPr>
          <w:rFonts w:hint="cs"/>
          <w:cs/>
          <w:lang w:bidi="lo-LA"/>
        </w:rPr>
        <w:t>ຂໍ້ມູນລົ້ມ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ເຫຼວເປັນຕົ້ນ</w:t>
      </w:r>
      <w:r w:rsidRPr="00FB7361">
        <w:t xml:space="preserve">, </w:t>
      </w:r>
      <w:r w:rsidRPr="00FB7361">
        <w:rPr>
          <w:rFonts w:hint="cs"/>
          <w:cs/>
          <w:lang w:bidi="lo-LA"/>
        </w:rPr>
        <w:t>ທີມງານທີ່ມີໜ້າທີ່ຮັບຜິດຊອບສ່ວນນີ້ຈະຕ້ອງແກ້ໄຂຂໍ້ຜິດພາດນັ້ນ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ຍັງເປັນທຶນຕອນເພີ່ມການ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ປັບປຸງ</w:t>
      </w:r>
      <w:r w:rsidRPr="00FB7361">
        <w:t xml:space="preserve">, </w:t>
      </w:r>
      <w:r w:rsidRPr="00FB7361">
        <w:rPr>
          <w:rFonts w:hint="cs"/>
          <w:cs/>
          <w:lang w:bidi="lo-LA"/>
        </w:rPr>
        <w:t>ແກ້ໄຂໂປຣແກຣມ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ຂັ້ນຕອນການເຮັດວຽກຂອງລະບົບ</w:t>
      </w:r>
      <w:r>
        <w:rPr>
          <w:lang w:bidi="lo-LA"/>
        </w:rPr>
        <w:t>.</w:t>
      </w:r>
    </w:p>
    <w:p w14:paraId="3793CE5B" w14:textId="77777777" w:rsidR="0037044C" w:rsidRDefault="0037044C" w:rsidP="0037044C">
      <w:pPr>
        <w:pStyle w:val="ListParagraph"/>
        <w:rPr>
          <w:rFonts w:hint="cs"/>
          <w:lang w:bidi="lo-LA"/>
        </w:rPr>
      </w:pPr>
    </w:p>
    <w:p w14:paraId="3934302A" w14:textId="77777777" w:rsidR="0090058F" w:rsidRDefault="0090058F" w:rsidP="0090058F"/>
    <w:p w14:paraId="09123B96" w14:textId="77777777" w:rsidR="0090058F" w:rsidRDefault="0090058F" w:rsidP="0090058F"/>
    <w:p w14:paraId="4A66DDAE" w14:textId="16CDB70E" w:rsidR="0090058F" w:rsidRDefault="00FB7361" w:rsidP="00FB7361">
      <w:pPr>
        <w:pStyle w:val="Heading8"/>
      </w:pPr>
      <w:r>
        <w:lastRenderedPageBreak/>
        <w:t>DFD (Data flow Diagram)</w:t>
      </w:r>
    </w:p>
    <w:p w14:paraId="736CE558" w14:textId="6552EF95" w:rsidR="00FB7361" w:rsidRDefault="00FB7361" w:rsidP="00FB7361">
      <w:pPr>
        <w:rPr>
          <w:lang w:bidi="lo-LA"/>
        </w:rPr>
      </w:pPr>
      <w:r w:rsidRPr="00FB7361">
        <w:t xml:space="preserve">DFD </w:t>
      </w:r>
      <w:r w:rsidRPr="00FB7361">
        <w:rPr>
          <w:rFonts w:hint="cs"/>
          <w:cs/>
          <w:lang w:bidi="lo-LA"/>
        </w:rPr>
        <w:t>ຄືແຜນພາບທີ່ມີກະແສຂໍ້ມູນທີ່ມີການວິເຄາະໃນແບບເຊິ່ງໂຄງສ້າງເປັນແຜນພາບບອກລາຍລະອຽດ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ໂດຍສະເພາະຂໍ້ມູນ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ແຜນຜັງຂອງການໄຫຼຂອງຂໍ້ມູນໃນແຜນພາບເຮັດໃຫ້ເຮົາຮູ້ເຖິງ</w:t>
      </w:r>
      <w:r w:rsidRPr="00FB7361">
        <w:rPr>
          <w:cs/>
          <w:lang w:bidi="lo-LA"/>
        </w:rPr>
        <w:t>:</w:t>
      </w:r>
    </w:p>
    <w:p w14:paraId="4D512C90" w14:textId="14004A8B" w:rsidR="00FB7361" w:rsidRDefault="00FB7361" w:rsidP="00FB7361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ແຜນພາບການໄຫຼຂໍ້ມູນ</w:t>
      </w:r>
    </w:p>
    <w:p w14:paraId="3DAEA87F" w14:textId="214D5C4B" w:rsidR="00FB7361" w:rsidRDefault="00FB7361" w:rsidP="00FB7361">
      <w:pPr>
        <w:pStyle w:val="ListParagraph"/>
        <w:rPr>
          <w:lang w:bidi="lo-LA"/>
        </w:rPr>
      </w:pPr>
      <w:r w:rsidRPr="00FB7361">
        <w:rPr>
          <w:rFonts w:hint="cs"/>
          <w:cs/>
          <w:lang w:bidi="lo-LA"/>
        </w:rPr>
        <w:t>ແຜນ</w:t>
      </w:r>
      <w:r>
        <w:rPr>
          <w:rFonts w:hint="cs"/>
          <w:cs/>
          <w:lang w:bidi="lo-LA"/>
        </w:rPr>
        <w:t>ພ</w:t>
      </w:r>
      <w:r w:rsidRPr="00FB7361">
        <w:rPr>
          <w:rFonts w:hint="cs"/>
          <w:cs/>
          <w:lang w:bidi="lo-LA"/>
        </w:rPr>
        <w:t>າບການໄຫຼຂອງຂໍ້ມູນເປັນແຜນພາບການອະທິບາຍການເຄືອນໄຫວຂອງຂໍ້ມູນໃນລະບົບເຊິ່ງ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ສະແດງເຖິງຂໍ້ມູນທີ່ໄຫຼເຂົ້າ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ໄຫຼອອກຈາກລະບົບ</w:t>
      </w:r>
      <w:r w:rsidRPr="00FB7361">
        <w:rPr>
          <w:cs/>
          <w:lang w:bidi="lo-LA"/>
        </w:rPr>
        <w:t>.</w:t>
      </w:r>
      <w:r w:rsidRPr="00FB7361">
        <w:rPr>
          <w:rFonts w:hint="cs"/>
          <w:cs/>
          <w:lang w:bidi="lo-LA"/>
        </w:rPr>
        <w:t>ສ່ວນການປະມວນຜົນຂໍ້ມູນເປັນເຕັກນິກທີ່ມີຄວາມສຳພັນ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ຂອງລະບົບການວິເຄາະເຊິ່ງຊ່ວຍກຳນົດຂອງເຂດທີ່ຊັດເຈນຂອງລະບົບທີ່ນໍາສະເໜີ</w:t>
      </w:r>
      <w:r w:rsidRPr="00FB7361">
        <w:t xml:space="preserve">, </w:t>
      </w:r>
      <w:r w:rsidRPr="00FB7361">
        <w:rPr>
          <w:rFonts w:hint="cs"/>
          <w:cs/>
          <w:lang w:bidi="lo-LA"/>
        </w:rPr>
        <w:t>ຊ່ວຍໃນການກວດສອບຂໍ້ມູນ</w:t>
      </w:r>
      <w:r>
        <w:rPr>
          <w:rFonts w:hint="cs"/>
          <w:cs/>
          <w:lang w:bidi="lo-LA"/>
        </w:rPr>
        <w:t>ຕ່າງໆໄດ້ເຊັ່ນ:</w:t>
      </w:r>
    </w:p>
    <w:p w14:paraId="69C7787C" w14:textId="634ECB99" w:rsidR="00FB7361" w:rsidRDefault="00FB7361" w:rsidP="00FB7361">
      <w:pPr>
        <w:pStyle w:val="ListParagraph"/>
        <w:rPr>
          <w:lang w:bidi="lo-LA"/>
        </w:rPr>
      </w:pPr>
      <w:r w:rsidRPr="00FB7361">
        <w:rPr>
          <w:rFonts w:hint="cs"/>
          <w:cs/>
          <w:lang w:bidi="lo-LA"/>
        </w:rPr>
        <w:t>ຂໍ້ມູນໃດແດ່ທີ່ເຄື່ອນໄຫວໃນລະບົບທີ່ເກັບຂໍ້ມູນ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ກິດຈະກຳທີລະບົບໃຊ້ໃນການຈັດການເກັບຂໍ້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ມູນຈະຊ່ວຍໃນການກຳນົດໂປຣແກຣມທີເປັນໜ້າທີ່ຍອງລະບົບ</w:t>
      </w:r>
      <w:r w:rsidRPr="00FB7361">
        <w:t xml:space="preserve">, </w:t>
      </w:r>
      <w:r w:rsidRPr="00FB7361">
        <w:rPr>
          <w:rFonts w:hint="cs"/>
          <w:cs/>
          <w:lang w:bidi="lo-LA"/>
        </w:rPr>
        <w:t>ເຄື່ອງໝາຍທຸກອັນໃນແຜນພາບການໄຫຼຂອງຂໍ້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ມູນຈະຕ້ອງມີຊື່ສະແດງເພື່ອອະທິບາຍວ່າມູນທີໃຊ້ເຄື່ອງໝາຍນັ້ນຢູ່ທີຂຶ້ນຕອນໃດຂອງລະບົບ</w:t>
      </w:r>
      <w:r w:rsidRPr="00FB7361">
        <w:t xml:space="preserve">, </w:t>
      </w:r>
      <w:r w:rsidRPr="00FB7361">
        <w:rPr>
          <w:rFonts w:hint="cs"/>
          <w:cs/>
          <w:lang w:bidi="lo-LA"/>
        </w:rPr>
        <w:t>ແຜນພາບການໄຫຼ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ຂອງຂໍ້ມູນແປງອອກເປັນ</w:t>
      </w:r>
      <w:r w:rsidRPr="00FB7361">
        <w:rPr>
          <w:cs/>
          <w:lang w:bidi="lo-LA"/>
        </w:rPr>
        <w:t xml:space="preserve"> </w:t>
      </w:r>
      <w:r w:rsidRPr="00FB7361">
        <w:t xml:space="preserve">2 </w:t>
      </w:r>
      <w:r w:rsidRPr="00FB7361">
        <w:rPr>
          <w:rFonts w:hint="cs"/>
          <w:cs/>
          <w:lang w:bidi="lo-LA"/>
        </w:rPr>
        <w:t>ຊະນິດຄື</w:t>
      </w:r>
      <w:r>
        <w:rPr>
          <w:rFonts w:hint="cs"/>
          <w:cs/>
          <w:lang w:bidi="lo-LA"/>
        </w:rPr>
        <w:t xml:space="preserve">: </w:t>
      </w:r>
    </w:p>
    <w:p w14:paraId="6398C9EB" w14:textId="20B7DA3F" w:rsidR="00FB7361" w:rsidRDefault="00FB7361" w:rsidP="00FB7361">
      <w:pPr>
        <w:pStyle w:val="ListParagraph"/>
        <w:numPr>
          <w:ilvl w:val="0"/>
          <w:numId w:val="19"/>
        </w:numPr>
      </w:pPr>
      <w:r w:rsidRPr="00FB7361">
        <w:rPr>
          <w:rFonts w:hint="cs"/>
          <w:cs/>
          <w:lang w:bidi="lo-LA"/>
        </w:rPr>
        <w:t>ແຜນພາບການໄຫລຂອງຂໍ້ມູນແບບໂລຈິຄໍ</w:t>
      </w:r>
      <w:r w:rsidRPr="00FB7361">
        <w:rPr>
          <w:cs/>
          <w:lang w:bidi="lo-LA"/>
        </w:rPr>
        <w:t xml:space="preserve"> (</w:t>
      </w:r>
      <w:r w:rsidRPr="00FB7361">
        <w:t xml:space="preserve">Logical) </w:t>
      </w:r>
      <w:r w:rsidRPr="00FB7361">
        <w:rPr>
          <w:rFonts w:hint="cs"/>
          <w:cs/>
          <w:lang w:bidi="lo-LA"/>
        </w:rPr>
        <w:t>ຈະສະແດງທາງເດັ່ນຂອງຂໍ້ມູນລະຫວ່າງ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ການ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ປະມວນຜົນຕ່າງໆ</w:t>
      </w:r>
      <w:r w:rsidRPr="00FB7361">
        <w:rPr>
          <w:cs/>
          <w:lang w:bidi="lo-LA"/>
        </w:rPr>
        <w:t>.</w:t>
      </w:r>
    </w:p>
    <w:p w14:paraId="527C23B2" w14:textId="77777777" w:rsidR="00CC0E4A" w:rsidRPr="00FB7361" w:rsidRDefault="00CC0E4A" w:rsidP="00FB7361">
      <w:pPr>
        <w:pStyle w:val="ListParagraph"/>
        <w:numPr>
          <w:ilvl w:val="0"/>
          <w:numId w:val="19"/>
        </w:numPr>
      </w:pPr>
      <w:r w:rsidRPr="00CC0E4A">
        <w:rPr>
          <w:rFonts w:hint="cs"/>
          <w:cs/>
          <w:lang w:bidi="lo-LA"/>
        </w:rPr>
        <w:t>ແຜນພາບການໄຫລຂອງຂໍ້ມູນແບບຟີຊິກຄໍ</w:t>
      </w:r>
      <w:r w:rsidRPr="00CC0E4A">
        <w:rPr>
          <w:cs/>
          <w:lang w:bidi="lo-LA"/>
        </w:rPr>
        <w:t xml:space="preserve"> (</w:t>
      </w:r>
      <w:r w:rsidRPr="00CC0E4A">
        <w:t xml:space="preserve">Physical) </w:t>
      </w:r>
      <w:r w:rsidRPr="00CC0E4A">
        <w:rPr>
          <w:rFonts w:hint="cs"/>
          <w:cs/>
          <w:lang w:bidi="lo-LA"/>
        </w:rPr>
        <w:t>ຈະສະແດງການເຄື່ອນທີ່ຂອງຂໍ້ມູນລະ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ຫວ່າງພະແນກ</w:t>
      </w:r>
      <w:r w:rsidRPr="00CC0E4A">
        <w:t xml:space="preserve">, </w:t>
      </w:r>
      <w:r w:rsidRPr="00CC0E4A">
        <w:rPr>
          <w:rFonts w:hint="cs"/>
          <w:cs/>
          <w:lang w:bidi="lo-LA"/>
        </w:rPr>
        <w:t>ບຸກຄົນ</w:t>
      </w:r>
      <w:r w:rsidRPr="00CC0E4A">
        <w:t xml:space="preserve">, </w:t>
      </w:r>
      <w:r w:rsidRPr="00CC0E4A">
        <w:rPr>
          <w:rFonts w:hint="cs"/>
          <w:cs/>
          <w:lang w:bidi="lo-LA"/>
        </w:rPr>
        <w:t>ສະຖານທີຕ່າງໆ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ແລະ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ອື່ນໆ</w:t>
      </w:r>
      <w:r w:rsidRPr="00CC0E4A">
        <w:rPr>
          <w:cs/>
          <w:lang w:bidi="lo-LA"/>
        </w:rPr>
        <w:t>.</w:t>
      </w:r>
    </w:p>
    <w:p w14:paraId="51B25273" w14:textId="226D344D" w:rsidR="00FB7361" w:rsidRPr="00FB7361" w:rsidRDefault="00FB7361" w:rsidP="00CC0E4A">
      <w:pPr>
        <w:pStyle w:val="ListParagraph"/>
        <w:rPr>
          <w:rFonts w:hint="cs"/>
        </w:rPr>
      </w:pPr>
    </w:p>
    <w:tbl>
      <w:tblPr>
        <w:tblStyle w:val="TableGrid"/>
        <w:tblpPr w:leftFromText="180" w:rightFromText="180" w:vertAnchor="page" w:horzAnchor="margin" w:tblpXSpec="right" w:tblpY="8259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CC0E4A" w14:paraId="09069499" w14:textId="77777777" w:rsidTr="00CC0E4A">
        <w:trPr>
          <w:trHeight w:val="529"/>
        </w:trPr>
        <w:tc>
          <w:tcPr>
            <w:tcW w:w="4171" w:type="dxa"/>
          </w:tcPr>
          <w:p w14:paraId="540F6663" w14:textId="0EA47DAB" w:rsidR="00CC0E4A" w:rsidRDefault="00CC0E4A" w:rsidP="00CC0E4A">
            <w:pPr>
              <w:pStyle w:val="ListParagraph"/>
              <w:ind w:left="0"/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4171" w:type="dxa"/>
          </w:tcPr>
          <w:p w14:paraId="6DD7C0A6" w14:textId="0B0B9F35" w:rsidR="00CC0E4A" w:rsidRDefault="00CC0E4A" w:rsidP="00CC0E4A">
            <w:pPr>
              <w:pStyle w:val="ListParagraph"/>
              <w:ind w:left="0"/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ຊື່ສັນຍາລັກ</w:t>
            </w:r>
          </w:p>
        </w:tc>
      </w:tr>
      <w:tr w:rsidR="00CC0E4A" w14:paraId="07741DE7" w14:textId="77777777" w:rsidTr="00CC0E4A">
        <w:trPr>
          <w:trHeight w:val="1246"/>
        </w:trPr>
        <w:tc>
          <w:tcPr>
            <w:tcW w:w="4171" w:type="dxa"/>
          </w:tcPr>
          <w:p w14:paraId="5C7F6176" w14:textId="6ED69D11" w:rsidR="00CC0E4A" w:rsidRDefault="00CC0E4A" w:rsidP="00CC0E4A">
            <w:pPr>
              <w:pStyle w:val="ListParagraph"/>
              <w:ind w:left="0"/>
              <w:rPr>
                <w:rFonts w:hint="cs"/>
              </w:rPr>
            </w:pP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548F3C" wp14:editId="15EB9145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222885</wp:posOffset>
                      </wp:positionV>
                      <wp:extent cx="1066800" cy="0"/>
                      <wp:effectExtent l="0" t="0" r="0" b="0"/>
                      <wp:wrapNone/>
                      <wp:docPr id="133737725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620338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7.55pt" to="15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43E6EA" wp14:editId="609D845B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67945</wp:posOffset>
                      </wp:positionV>
                      <wp:extent cx="1066800" cy="685800"/>
                      <wp:effectExtent l="0" t="0" r="19050" b="19050"/>
                      <wp:wrapNone/>
                      <wp:docPr id="134259201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685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2ACB29" id="Rectangle: Rounded Corners 1" o:spid="_x0000_s1026" style="position:absolute;margin-left:66.35pt;margin-top:5.35pt;width:8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" filled="f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71" w:type="dxa"/>
          </w:tcPr>
          <w:p w14:paraId="1DCAC855" w14:textId="68577F48" w:rsidR="00CC0E4A" w:rsidRDefault="00CC0E4A" w:rsidP="00CC0E4A">
            <w:pPr>
              <w:pStyle w:val="ListParagraph"/>
              <w:ind w:left="0"/>
              <w:rPr>
                <w:rFonts w:hint="cs"/>
                <w:cs/>
                <w:lang w:bidi="lo-LA"/>
              </w:rPr>
            </w:pPr>
            <w:r>
              <w:t xml:space="preserve">Process </w:t>
            </w:r>
            <w:r>
              <w:rPr>
                <w:rFonts w:hint="cs"/>
                <w:cs/>
                <w:lang w:bidi="lo-LA"/>
              </w:rPr>
              <w:t>ຂັ້ນຕອນການເຮັດວຍກຂອງລະບົບສະແດງເຖິງການກະທຳ ລື ການປ່ຽນແປງຂໍ້ມູນຈາກຮູບແບບໜຶ່ງໄປອີກຮູບແບບໜຶ່ງ</w:t>
            </w:r>
          </w:p>
        </w:tc>
      </w:tr>
      <w:tr w:rsidR="00CC0E4A" w14:paraId="71926105" w14:textId="77777777" w:rsidTr="00CC0E4A">
        <w:trPr>
          <w:trHeight w:val="1246"/>
        </w:trPr>
        <w:tc>
          <w:tcPr>
            <w:tcW w:w="4171" w:type="dxa"/>
          </w:tcPr>
          <w:p w14:paraId="52198867" w14:textId="72DCEE19" w:rsidR="00CC0E4A" w:rsidRDefault="00CC0E4A" w:rsidP="00CC0E4A">
            <w:pPr>
              <w:pStyle w:val="ListParagraph"/>
              <w:ind w:left="0"/>
              <w:rPr>
                <w:rFonts w:hint="cs"/>
              </w:rPr>
            </w:pP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A73536" wp14:editId="0F2373E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220980</wp:posOffset>
                      </wp:positionV>
                      <wp:extent cx="0" cy="342900"/>
                      <wp:effectExtent l="0" t="0" r="38100" b="19050"/>
                      <wp:wrapNone/>
                      <wp:docPr id="120344222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8843EE" id="Straight Connector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17.4pt" to="78.5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7EC2C5" wp14:editId="1A5377B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224155</wp:posOffset>
                      </wp:positionV>
                      <wp:extent cx="0" cy="342900"/>
                      <wp:effectExtent l="0" t="0" r="38100" b="19050"/>
                      <wp:wrapNone/>
                      <wp:docPr id="165797956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DDAF63" id="Straight Connector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7.65pt" to="54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A3C297" wp14:editId="2E76B03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565150</wp:posOffset>
                      </wp:positionV>
                      <wp:extent cx="1221105" cy="0"/>
                      <wp:effectExtent l="0" t="0" r="0" b="0"/>
                      <wp:wrapNone/>
                      <wp:docPr id="109433110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AEFB9D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44.5pt" to="150.7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B28371" wp14:editId="0930C15D">
                      <wp:simplePos x="0" y="0"/>
                      <wp:positionH relativeFrom="column">
                        <wp:posOffset>690244</wp:posOffset>
                      </wp:positionH>
                      <wp:positionV relativeFrom="paragraph">
                        <wp:posOffset>225425</wp:posOffset>
                      </wp:positionV>
                      <wp:extent cx="1221105" cy="0"/>
                      <wp:effectExtent l="0" t="0" r="0" b="0"/>
                      <wp:wrapNone/>
                      <wp:docPr id="172427776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86104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17.75pt" to="150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71" w:type="dxa"/>
          </w:tcPr>
          <w:p w14:paraId="3892C4BD" w14:textId="092FE6C6" w:rsidR="00CC0E4A" w:rsidRDefault="00CC0E4A" w:rsidP="00CC0E4A">
            <w:pPr>
              <w:pStyle w:val="ListParagraph"/>
              <w:ind w:left="0"/>
              <w:rPr>
                <w:rFonts w:hint="cs"/>
                <w:cs/>
                <w:lang w:bidi="lo-LA"/>
              </w:rPr>
            </w:pPr>
            <w:r>
              <w:t xml:space="preserve">Data store </w:t>
            </w:r>
            <w:r>
              <w:rPr>
                <w:rFonts w:hint="cs"/>
                <w:cs/>
                <w:lang w:bidi="lo-LA"/>
              </w:rPr>
              <w:t xml:space="preserve">ແຫຼ່ງເກັບຂໍ້ມູນເຊິ່ງເປັນໄປໄດ້ທັງ </w:t>
            </w:r>
            <w:r>
              <w:rPr>
                <w:lang w:bidi="lo-LA"/>
              </w:rPr>
              <w:t xml:space="preserve">File </w:t>
            </w:r>
            <w:r>
              <w:rPr>
                <w:rFonts w:hint="cs"/>
                <w:cs/>
                <w:lang w:bidi="lo-LA"/>
              </w:rPr>
              <w:t>ຂໍ້ມູນ ແລະ ຖານຂໍ້ມູນ</w:t>
            </w:r>
          </w:p>
        </w:tc>
      </w:tr>
      <w:tr w:rsidR="00CC0E4A" w14:paraId="33CD005C" w14:textId="77777777" w:rsidTr="00CC0E4A">
        <w:trPr>
          <w:trHeight w:val="1246"/>
        </w:trPr>
        <w:tc>
          <w:tcPr>
            <w:tcW w:w="4171" w:type="dxa"/>
          </w:tcPr>
          <w:p w14:paraId="79B687A9" w14:textId="67AB5C43" w:rsidR="00CC0E4A" w:rsidRDefault="00CC0E4A" w:rsidP="00CC0E4A">
            <w:pPr>
              <w:pStyle w:val="ListParagraph"/>
              <w:ind w:left="0"/>
              <w:rPr>
                <w:rFonts w:hint="cs"/>
              </w:rPr>
            </w:pP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FF6C81" wp14:editId="5E214984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227965</wp:posOffset>
                      </wp:positionV>
                      <wp:extent cx="1221105" cy="342900"/>
                      <wp:effectExtent l="0" t="0" r="17145" b="19050"/>
                      <wp:wrapNone/>
                      <wp:docPr id="199270679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AE4C4" id="Rectangle 7" o:spid="_x0000_s1026" style="position:absolute;margin-left:54.5pt;margin-top:17.95pt;width:96.1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" filled="f" strokecolor="black [3200]" strokeweight="1pt"/>
                  </w:pict>
                </mc:Fallback>
              </mc:AlternateContent>
            </w:r>
          </w:p>
        </w:tc>
        <w:tc>
          <w:tcPr>
            <w:tcW w:w="4171" w:type="dxa"/>
          </w:tcPr>
          <w:p w14:paraId="6A7F6184" w14:textId="379C87D2" w:rsidR="00CC0E4A" w:rsidRDefault="00CC0E4A" w:rsidP="00CC0E4A">
            <w:pPr>
              <w:pStyle w:val="ListParagraph"/>
              <w:ind w:left="0"/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ເປັນປັດໄຈ ຫຼື ສະພາບແວດລ້ອມທີ່ມີຜົນກະທົບຕໍກັບລະບົບ</w:t>
            </w:r>
          </w:p>
        </w:tc>
      </w:tr>
      <w:tr w:rsidR="00CC0E4A" w14:paraId="1C9E36A5" w14:textId="77777777" w:rsidTr="00CC0E4A">
        <w:trPr>
          <w:trHeight w:val="1246"/>
        </w:trPr>
        <w:tc>
          <w:tcPr>
            <w:tcW w:w="4171" w:type="dxa"/>
          </w:tcPr>
          <w:p w14:paraId="24720C44" w14:textId="36256904" w:rsidR="00CC0E4A" w:rsidRDefault="00CC0E4A" w:rsidP="00CC0E4A">
            <w:pPr>
              <w:pStyle w:val="ListParagraph"/>
              <w:ind w:left="0"/>
              <w:rPr>
                <w:rFonts w:hint="cs"/>
              </w:rPr>
            </w:pP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3A8DBA" wp14:editId="418B390E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573405</wp:posOffset>
                      </wp:positionV>
                      <wp:extent cx="1219200" cy="0"/>
                      <wp:effectExtent l="38100" t="76200" r="0" b="95250"/>
                      <wp:wrapNone/>
                      <wp:docPr id="20179242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DCAD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4.5pt;margin-top:45.15pt;width:9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99C8BC" wp14:editId="3E0E316F">
                      <wp:simplePos x="0" y="0"/>
                      <wp:positionH relativeFrom="column">
                        <wp:posOffset>692149</wp:posOffset>
                      </wp:positionH>
                      <wp:positionV relativeFrom="paragraph">
                        <wp:posOffset>230505</wp:posOffset>
                      </wp:positionV>
                      <wp:extent cx="1221105" cy="0"/>
                      <wp:effectExtent l="0" t="76200" r="17145" b="95250"/>
                      <wp:wrapNone/>
                      <wp:docPr id="197520196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C0E10" id="Straight Arrow Connector 8" o:spid="_x0000_s1026" type="#_x0000_t32" style="position:absolute;margin-left:54.5pt;margin-top:18.15pt;width:96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71" w:type="dxa"/>
          </w:tcPr>
          <w:p w14:paraId="464D4007" w14:textId="6B33C562" w:rsidR="00CC0E4A" w:rsidRDefault="00CC0E4A" w:rsidP="00CC0E4A">
            <w:pPr>
              <w:pStyle w:val="ListParagraph"/>
              <w:ind w:left="0"/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ເສັ້ນທາງການໄຫຼຂໍ້ມູນສະແດງທິດທາງການໄຫຼຂອງຂໍ້ມູນຈາກຂັ້ນຕອນການເຮັດວຍກງານນຶ່ງໄປຍັງອີກຂັ້ນຕອນນຶ່ງ</w:t>
            </w:r>
          </w:p>
        </w:tc>
      </w:tr>
    </w:tbl>
    <w:p w14:paraId="478D70FF" w14:textId="77777777" w:rsidR="0090058F" w:rsidRDefault="0090058F" w:rsidP="0090058F"/>
    <w:p w14:paraId="4A3F541E" w14:textId="77777777" w:rsidR="00FB7361" w:rsidRDefault="00FB7361" w:rsidP="0090058F"/>
    <w:p w14:paraId="3A858461" w14:textId="77777777" w:rsidR="00FB7361" w:rsidRDefault="00FB7361" w:rsidP="0090058F"/>
    <w:p w14:paraId="03EC83BD" w14:textId="77777777" w:rsidR="00FB7361" w:rsidRDefault="00FB7361" w:rsidP="0090058F"/>
    <w:p w14:paraId="7CDCE9AE" w14:textId="77777777" w:rsidR="00FB7361" w:rsidRDefault="00FB7361" w:rsidP="0090058F"/>
    <w:p w14:paraId="3ADB2BD0" w14:textId="77777777" w:rsidR="00FB7361" w:rsidRDefault="00FB7361" w:rsidP="0090058F"/>
    <w:p w14:paraId="191C9E17" w14:textId="77777777" w:rsidR="00FB7361" w:rsidRDefault="00FB7361" w:rsidP="0090058F"/>
    <w:p w14:paraId="0FE29957" w14:textId="77777777" w:rsidR="00FB7361" w:rsidRDefault="00FB7361" w:rsidP="0090058F"/>
    <w:p w14:paraId="2ECFD2E4" w14:textId="77777777" w:rsidR="00FB7361" w:rsidRDefault="00FB7361" w:rsidP="0090058F"/>
    <w:p w14:paraId="50B8B970" w14:textId="77777777" w:rsidR="00FB7361" w:rsidRDefault="00FB7361" w:rsidP="0090058F"/>
    <w:p w14:paraId="22E2AF7A" w14:textId="77777777" w:rsidR="00FB7361" w:rsidRDefault="00FB7361" w:rsidP="0090058F"/>
    <w:p w14:paraId="615B1D12" w14:textId="77777777" w:rsidR="00FB7361" w:rsidRDefault="00FB7361" w:rsidP="0090058F"/>
    <w:p w14:paraId="174AF29A" w14:textId="77777777" w:rsidR="00FB7361" w:rsidRDefault="00FB7361" w:rsidP="0090058F"/>
    <w:p w14:paraId="74A3BCD5" w14:textId="77777777" w:rsidR="00FB7361" w:rsidRDefault="00FB7361" w:rsidP="0090058F"/>
    <w:p w14:paraId="5E976D8C" w14:textId="77777777" w:rsidR="00FB7361" w:rsidRDefault="00FB7361" w:rsidP="0090058F"/>
    <w:p w14:paraId="63496F87" w14:textId="38F70DD6" w:rsidR="00FB7361" w:rsidRDefault="00CC0E4A" w:rsidP="00CC0E4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lastRenderedPageBreak/>
        <w:t>ປະໂຫຍດຂອງການວິເຄາະດ້ວຍແຜນພາບການໄຫຼຂອງຂໍ້ມູນ</w:t>
      </w:r>
    </w:p>
    <w:p w14:paraId="75E32591" w14:textId="59ACF8BD" w:rsidR="00CC0E4A" w:rsidRDefault="00CC0E4A" w:rsidP="00CC0E4A">
      <w:pPr>
        <w:pStyle w:val="ListParagraph"/>
        <w:rPr>
          <w:lang w:bidi="lo-LA"/>
        </w:rPr>
      </w:pPr>
      <w:r>
        <w:rPr>
          <w:rFonts w:hint="cs"/>
          <w:cs/>
          <w:lang w:bidi="lo-LA"/>
        </w:rPr>
        <w:t>ການໃຊ້ສັນຍາລັກຕ່າງໆເຮັດໃຫ້ສາມາດສື່ຄວາມມາຍແກ່ຜູ້ໃຊ້ໃຫ້ເຂົ້າໃຈຂະບວນການສາມາດຮຽນຮູ້ລະບົບງານໄດ້ເປັນຢ່າງດີ. ດັ່ງນັ້ນນັກວິເຄາະຈຶ່ງສາມາດເຮັດວຍກຮ່ວມກັບບຸກຄົນຕ່າງທເລົ່ານີ້ໄດ້ໂດຍສິ່ງເລົ່ານີ້ຈະ</w:t>
      </w:r>
      <w:r w:rsidR="00AF49FA" w:rsidRPr="00AF49FA">
        <w:rPr>
          <w:rFonts w:hint="cs"/>
          <w:cs/>
          <w:lang w:bidi="lo-LA"/>
        </w:rPr>
        <w:t>ໄດ້ຮຽນຮູ້ກ່ຽວກັບແຜນພາບການໄຫຼຂອງຂໍ້ມູນໄປໃນຕິດ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ສາມາດໃຫ້ຄໍາເພາະນໍາຕ່າງໆເພື່ອແກ້ໄຂແຜນພາບກີ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ສະແດງກິດຈະກຳໄດ້ຢ່າງຖືກຕ້ອງ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ການກວດສອບຂໍ້ຄວາມຜິດພາດທີ່ເກີດຂຶ້ນຈາກກການວິເຄາະສາມາດເຮັດໄດ້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ຢ່າງວ່ອງໄວ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ລະບຸເຖິງບັນຫາຕ່າງໆໄດ້ຢ່າງຊັດເຈນເຮັດໃຫ້ແກ້ໄຂໄດ້ຢ່າງຖືກຕ້ອງກ່ອນເລີ່ມອອກແບບລະບັນ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ໃຫມ່</w:t>
      </w:r>
      <w:r w:rsidR="00AF49FA" w:rsidRPr="00AF49FA">
        <w:rPr>
          <w:cs/>
          <w:lang w:bidi="lo-LA"/>
        </w:rPr>
        <w:t xml:space="preserve">. </w:t>
      </w:r>
      <w:r w:rsidR="00AF49FA" w:rsidRPr="00AF49FA">
        <w:rPr>
          <w:rFonts w:hint="cs"/>
          <w:cs/>
          <w:lang w:bidi="lo-LA"/>
        </w:rPr>
        <w:t>ເຊິ່ງຫາກບັນຫາທີ່ເກີດຂຶ້ນແກ້ໄຂໃນເບື້ອງຕົ້ນແລ້ວຈະຍາກຫາກຄິດຈະແກ້ໄຂບັນຫາຕ່າງໆເຫຼົ່ານີ້ໃນ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ພາຍຫຼັງ</w:t>
      </w:r>
      <w:r w:rsidR="00AF49FA" w:rsidRPr="00AF49FA">
        <w:rPr>
          <w:cs/>
          <w:lang w:bidi="lo-LA"/>
        </w:rPr>
        <w:t xml:space="preserve">. </w:t>
      </w:r>
      <w:r w:rsidR="00AF49FA" w:rsidRPr="00AF49FA">
        <w:rPr>
          <w:rFonts w:hint="cs"/>
          <w:cs/>
          <w:lang w:bidi="lo-LA"/>
        </w:rPr>
        <w:t>ການຫຼີກເວັ້ນຂໍ້ຜິດພາດແຕ່ເບື້ອງຕົ້ນຈະຊ່ວຍໃຫ້ນັກວິເຄາະແບ່ງແຍກສະເພາະຂອບເຂດທີ່ສົນໃຈໃນອົງ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ກອນທີ່ຕ້ອງການສຶກສາໂດຍກວດສອບຂໍ້ມູນແທ້ຈິງ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ການປ່ຽນແປງຂອງຂໍ້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ມູນກ່ອນອອກຈາກລະບົບນັກ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ວິເຄາະຕ້ອງລວຍລວມຂໍ້ມູນແທ້ຈິງ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ລາຍລະອຽດຕ່າງໆເພື່ອໃຫ້ເຂົ້າໃຈຂະບວນການເຮັດວຽກຂອງແຕ່ລະຂັ້ນມີ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ການຖາມຄໍາຖາມກ່ຽວກັບຈຸດຕ່າງໆຂອງລະບົບເປັນຜົນໃຫ້ເຂົ້າໃຈໃນລະບົບໄດ້ດີຍິ່ງຂຶ້ນ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ເຊິ່ງໃນທາງປະຕິບັດແລ້ວ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ຂອບເຂດທີ່ເຮົາວິເຄາະຈະຖືກແບ່ງຍ່ອຍລະອຽດອາດເປັນລໍາດັບຕ່າງໆທີ່ຕໍ່າກວ່າກັນລົງມາຈົນກວ່າຈະເກັບສ່ວນ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ປະກອບທັງໝົດທີ່ສຳຄັນໄດ້ຄົບຖ້ວນ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ເຂົ້າໃຈໃນຄວາມສໍາພັນຕ່າງໆຂອງລະບົບ</w:t>
      </w:r>
      <w:r w:rsidR="00AF49FA">
        <w:rPr>
          <w:lang w:bidi="lo-LA"/>
        </w:rPr>
        <w:t>.</w:t>
      </w:r>
    </w:p>
    <w:p w14:paraId="3ACB656E" w14:textId="77E9C314" w:rsidR="00AF49FA" w:rsidRDefault="00AF49FA" w:rsidP="00CC0E4A">
      <w:pPr>
        <w:pStyle w:val="ListParagraph"/>
        <w:rPr>
          <w:lang w:bidi="lo-LA"/>
        </w:rPr>
      </w:pPr>
      <w:r w:rsidRPr="00AF49FA">
        <w:rPr>
          <w:rFonts w:hint="cs"/>
          <w:cs/>
          <w:lang w:bidi="lo-LA"/>
        </w:rPr>
        <w:t>ລະບົບຜ່ານການສຶກສາມາຈົນເຂົ້າໃຈອາດຕ້ອງໃຊ້ແຜນພາບການໄຫຼຂອງຂໍ້ມູນເປັນຈຳນວນຫຼາຍເຊິ່ງ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ລາດສະແດງແຜນພາບລວມຂອງຂະບວນຄານຫຼາຍໆອັນ</w:t>
      </w:r>
      <w:r w:rsidRPr="00AF49FA">
        <w:t xml:space="preserve">, </w:t>
      </w:r>
      <w:r w:rsidRPr="00AF49FA">
        <w:rPr>
          <w:rFonts w:hint="cs"/>
          <w:cs/>
          <w:lang w:bidi="lo-LA"/>
        </w:rPr>
        <w:t>ບາງແຜນພາບອາດສະແດງເຖິງລາຍລະອຽດພະຍະຖິງໜ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ວຍຂໍ້ມູນ</w:t>
      </w:r>
      <w:r w:rsidRPr="00AF49FA">
        <w:t xml:space="preserve">, </w:t>
      </w:r>
      <w:r w:rsidRPr="00AF49FA">
        <w:rPr>
          <w:rFonts w:hint="cs"/>
          <w:cs/>
          <w:lang w:bidi="lo-LA"/>
        </w:rPr>
        <w:t>ແຫຼ່ງກຳເນີດຂໍ້ມູນ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ຂຶ້ນຕອນຕ່າງໆທີ່ເຮົາສົນໃຈຫາກນັກວິເຄາະຕ້ອງການເບິ່ງພາບລວມຂອງລະບົບ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ໃຊ້ງານກໍໃຊ້ແຜນພາບການໄຫຼຂອງຂໍ້ມູນລະດັບສູງໃນຂະນະດຽວກັນຫາກສົນໃຈໃນຂະບວນການຍ່ອຍໆອັນໃດ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ອັນຫນຶ່ງກໍ່ເບິ່ງໄດ້ຈາກແຜນພາບໃນລະດັບລົງມາ</w:t>
      </w:r>
      <w:r w:rsidRPr="00AF49FA">
        <w:rPr>
          <w:cs/>
          <w:lang w:bidi="lo-LA"/>
        </w:rPr>
        <w:t>.</w:t>
      </w:r>
    </w:p>
    <w:p w14:paraId="4C1A177A" w14:textId="77777777" w:rsidR="00AF49FA" w:rsidRDefault="00AF49FA" w:rsidP="00CC0E4A">
      <w:pPr>
        <w:pStyle w:val="ListParagraph"/>
        <w:rPr>
          <w:lang w:bidi="lo-LA"/>
        </w:rPr>
      </w:pPr>
    </w:p>
    <w:p w14:paraId="094C3FB4" w14:textId="7B2CF521" w:rsidR="00AF49FA" w:rsidRDefault="00AF49FA" w:rsidP="00AF49FA">
      <w:pPr>
        <w:pStyle w:val="ListParagraph"/>
        <w:numPr>
          <w:ilvl w:val="0"/>
          <w:numId w:val="28"/>
        </w:numPr>
        <w:rPr>
          <w:lang w:bidi="lo-LA"/>
        </w:rPr>
      </w:pPr>
      <w:r w:rsidRPr="00AF49FA">
        <w:rPr>
          <w:rFonts w:hint="cs"/>
          <w:cs/>
          <w:lang w:bidi="lo-LA"/>
        </w:rPr>
        <w:t>ການພັດທະນາແຜນພາບການໄຫຼຂໍ້ມູນ</w:t>
      </w:r>
    </w:p>
    <w:p w14:paraId="41277C98" w14:textId="28E1C9C2" w:rsidR="00AF49FA" w:rsidRDefault="00AF49FA" w:rsidP="00AF49FA">
      <w:pPr>
        <w:pStyle w:val="ListParagraph"/>
        <w:rPr>
          <w:lang w:bidi="lo-LA"/>
        </w:rPr>
      </w:pPr>
      <w:r w:rsidRPr="00AF49FA">
        <w:rPr>
          <w:rFonts w:hint="cs"/>
          <w:cs/>
          <w:lang w:bidi="lo-LA"/>
        </w:rPr>
        <w:t>ເພື່ອໃຫ້ເກີດປະໂຫຍດ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ໃຫ້ຂໍ້ມູນຫຼາຍທີ່ສຸດການແຕ້ມແຜນພາບຕ້ອງເຮັດຢ່າງເໝາະສົມ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ມີຫຼັກການແຕັມວ່າຈະແຕ້ມແບບໃດ</w:t>
      </w:r>
      <w:r w:rsidRPr="00AF49FA">
        <w:t xml:space="preserve">, </w:t>
      </w:r>
      <w:r w:rsidRPr="00AF49FA">
        <w:rPr>
          <w:rFonts w:hint="cs"/>
          <w:cs/>
          <w:lang w:bidi="lo-LA"/>
        </w:rPr>
        <w:t>ມີການຕັ້ງຊື່ແນວໃດເພື່ອອີກເວັ້ນຂໍ້ຜິດພາດໃຫ້ຫຼາຍທີ່ສຸດ</w:t>
      </w:r>
      <w:r w:rsidRPr="00AF49FA">
        <w:t xml:space="preserve">, </w:t>
      </w:r>
      <w:r w:rsidRPr="00AF49FA">
        <w:rPr>
          <w:rFonts w:hint="cs"/>
          <w:cs/>
          <w:lang w:bidi="lo-LA"/>
        </w:rPr>
        <w:t>ໂດຍມີຂະບວນ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ການພັດທະນາດັ່ງນີ້</w:t>
      </w:r>
      <w:r w:rsidRPr="00AF49FA">
        <w:rPr>
          <w:cs/>
          <w:lang w:bidi="lo-LA"/>
        </w:rPr>
        <w:t>:</w:t>
      </w:r>
    </w:p>
    <w:p w14:paraId="726F5476" w14:textId="66E28538" w:rsidR="00AF49FA" w:rsidRDefault="00AF49FA" w:rsidP="00AF49FA">
      <w:pPr>
        <w:pStyle w:val="ListParagraph"/>
        <w:rPr>
          <w:lang w:bidi="lo-LA"/>
        </w:rPr>
      </w:pPr>
      <w:r w:rsidRPr="00AF49FA">
        <w:rPr>
          <w:rFonts w:hint="cs"/>
          <w:cs/>
          <w:lang w:bidi="lo-LA"/>
        </w:rPr>
        <w:t>ນັກວິເຄາະຈະຕ້ອງສຶກສາລະບົບທີ່ເປັນຢູ່ສຶກສາເຖິງກິດຈະກຳຕ່າງໆ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ຂະບວນການຕ່າງໆທີ່ເກີດ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ຂຶ້ນເປັນການວິເຄາະໂຄງສ້າງທາງກາຍະພາບ</w:t>
      </w:r>
      <w:r w:rsidRPr="00AF49FA">
        <w:rPr>
          <w:cs/>
          <w:lang w:bidi="lo-LA"/>
        </w:rPr>
        <w:t xml:space="preserve"> (</w:t>
      </w:r>
      <w:r w:rsidRPr="00AF49FA">
        <w:t xml:space="preserve">Physical) </w:t>
      </w:r>
      <w:r w:rsidRPr="00AF49FA">
        <w:rPr>
          <w:rFonts w:hint="cs"/>
          <w:cs/>
          <w:lang w:bidi="lo-LA"/>
        </w:rPr>
        <w:t>ຂອງລະບົບ</w:t>
      </w:r>
      <w:r w:rsidRPr="00AF49FA">
        <w:t xml:space="preserve">, </w:t>
      </w:r>
      <w:r w:rsidRPr="00AF49FA">
        <w:rPr>
          <w:rFonts w:hint="cs"/>
          <w:cs/>
          <w:lang w:bidi="lo-LA"/>
        </w:rPr>
        <w:t>ລະບົບທາງກາພະພາບຈະຖືກແບ່ງໃນຮູບ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ແບບຕາງ</w:t>
      </w:r>
      <w:r w:rsidRPr="00AF49FA">
        <w:rPr>
          <w:cs/>
          <w:lang w:bidi="lo-LA"/>
        </w:rPr>
        <w:t xml:space="preserve"> </w:t>
      </w:r>
      <w:r w:rsidRPr="00AF49FA">
        <w:t xml:space="preserve">Logical </w:t>
      </w:r>
      <w:r w:rsidRPr="00AF49FA">
        <w:rPr>
          <w:rFonts w:hint="cs"/>
          <w:cs/>
          <w:lang w:bidi="lo-LA"/>
        </w:rPr>
        <w:t>ເຊິ່ງຈະສິ້ນໃນສະເພາະຂໍ້ມູນ</w:t>
      </w:r>
      <w:r w:rsidRPr="00AF49FA">
        <w:t xml:space="preserve">, </w:t>
      </w:r>
      <w:r w:rsidRPr="00AF49FA">
        <w:rPr>
          <w:rFonts w:hint="cs"/>
          <w:cs/>
          <w:lang w:bidi="lo-LA"/>
        </w:rPr>
        <w:t>ຂະບວນການຂໍ້ຕ້ຂອງການເນັ້ນສະໝາຍແລະ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ຂະບວນການກໍຄື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ເຮັດໃຫ້ຮູ້ເຖິງກິດຈະກຳຕ່າງໆທີ່ເກີດຂຶ້ນຈິງ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ຊັບພະຍາກອນຕ່າງໆທີ່ຈະຕ້ອງການໃຊ້ແທນທີ່ຈະຮູ້ວ່າໃຜເປັນຜູ້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ເຮັດວຽກ</w:t>
      </w:r>
      <w:r w:rsidRPr="00AF49FA">
        <w:t xml:space="preserve">, </w:t>
      </w:r>
      <w:r w:rsidRPr="00AF49FA">
        <w:rPr>
          <w:rFonts w:hint="cs"/>
          <w:cs/>
          <w:lang w:bidi="lo-LA"/>
        </w:rPr>
        <w:t>ລະຫວ່າງການວິເຄາະແບບການໄຫຼຂອງຂໍ້ມູນລະອຽດຕ່າງໆທາງກາຍະພາບຈະຖືກແປງໃຫ້ຢູ່ໃນຢູ່ຂອງ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ສ່ວນປະກອບທາງ</w:t>
      </w:r>
      <w:r w:rsidRPr="00AF49FA">
        <w:rPr>
          <w:cs/>
          <w:lang w:bidi="lo-LA"/>
        </w:rPr>
        <w:t xml:space="preserve"> </w:t>
      </w:r>
      <w:r w:rsidRPr="00AF49FA">
        <w:t xml:space="preserve">Logical </w:t>
      </w:r>
      <w:r w:rsidRPr="00AF49FA">
        <w:rPr>
          <w:rFonts w:hint="cs"/>
          <w:cs/>
          <w:lang w:bidi="lo-LA"/>
        </w:rPr>
        <w:t>ຂອງການໄຫຼຂໍ້ມູນ</w:t>
      </w:r>
      <w:r w:rsidRPr="00AF49FA">
        <w:rPr>
          <w:cs/>
          <w:lang w:bidi="lo-LA"/>
        </w:rPr>
        <w:t xml:space="preserve"> (</w:t>
      </w:r>
      <w:r w:rsidRPr="00AF49FA">
        <w:t xml:space="preserve">Data Flow) </w:t>
      </w:r>
      <w:r w:rsidRPr="00AF49FA">
        <w:rPr>
          <w:rFonts w:hint="cs"/>
          <w:cs/>
          <w:lang w:bidi="lo-LA"/>
        </w:rPr>
        <w:t>ທີ່ເກັບຂໍ້ມູນຕົ້ນທາງຂອງຂໍ້ມູນ</w:t>
      </w:r>
      <w:r w:rsidRPr="00AF49FA">
        <w:rPr>
          <w:cs/>
          <w:lang w:bidi="lo-LA"/>
        </w:rPr>
        <w:t xml:space="preserve"> (</w:t>
      </w:r>
      <w:r w:rsidRPr="00AF49FA">
        <w:t xml:space="preserve">Source Of data), </w:t>
      </w:r>
      <w:r w:rsidRPr="00AF49FA">
        <w:rPr>
          <w:rFonts w:hint="cs"/>
          <w:cs/>
          <w:lang w:bidi="lo-LA"/>
        </w:rPr>
        <w:t>ຝ່າຍທາງຂອງຂຖິ້ມູນ</w:t>
      </w:r>
      <w:r w:rsidRPr="00AF49FA">
        <w:rPr>
          <w:cs/>
          <w:lang w:bidi="lo-LA"/>
        </w:rPr>
        <w:t xml:space="preserve"> (</w:t>
      </w:r>
      <w:r w:rsidRPr="00AF49FA">
        <w:t xml:space="preserve">Destination of data), </w:t>
      </w:r>
      <w:r w:rsidRPr="00AF49FA">
        <w:rPr>
          <w:rFonts w:hint="cs"/>
          <w:cs/>
          <w:lang w:bidi="lo-LA"/>
        </w:rPr>
        <w:t>ລະຫວ່າງຂຶ້ນຕອນການອອກແບບໃນລະດັບຕໍ່ມາຄວາມ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ຕ້ອງການຂອງລະບົບຈະຖືກແປງເປັນລາຍລະອຽດໃນການອອກແບບທາງ</w:t>
      </w:r>
      <w:r w:rsidRPr="00AF49FA">
        <w:rPr>
          <w:cs/>
          <w:lang w:bidi="lo-LA"/>
        </w:rPr>
        <w:t xml:space="preserve"> </w:t>
      </w:r>
      <w:r w:rsidRPr="00AF49FA">
        <w:t xml:space="preserve">Logical. </w:t>
      </w:r>
      <w:r w:rsidRPr="00AF49FA">
        <w:rPr>
          <w:rFonts w:hint="cs"/>
          <w:cs/>
          <w:lang w:bidi="lo-LA"/>
        </w:rPr>
        <w:t>ສ່ວນລາຍການຕ່າງໆທີ່ຖືກ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ສ້າງຂຶ້ນມາເຊັ່ນ</w:t>
      </w:r>
      <w:r w:rsidRPr="00AF49FA">
        <w:rPr>
          <w:cs/>
          <w:lang w:bidi="lo-LA"/>
        </w:rPr>
        <w:t xml:space="preserve">: </w:t>
      </w:r>
      <w:r w:rsidRPr="00AF49FA">
        <w:rPr>
          <w:rFonts w:hint="cs"/>
          <w:cs/>
          <w:lang w:bidi="lo-LA"/>
        </w:rPr>
        <w:t>ໂປຣແກຣມຄອມພິວເຕີ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ມ່ນການແປງຈາກລັກສະນະທາງໂລຈິກຄໍ່ໃຫ້ກັບມາຢູ່ໃນຮູບແບບຍອງກາຍະພາບເຊິ່ງເປັນລະບົບຂ່າວສານທີ່ເຮັດວຽກໄດ້</w:t>
      </w:r>
      <w:r w:rsidRPr="00AF49FA">
        <w:rPr>
          <w:cs/>
          <w:lang w:bidi="lo-LA"/>
        </w:rPr>
        <w:t>.</w:t>
      </w:r>
    </w:p>
    <w:p w14:paraId="0599004B" w14:textId="77777777" w:rsidR="00AF49FA" w:rsidRDefault="00AF49FA" w:rsidP="00CC0E4A">
      <w:pPr>
        <w:pStyle w:val="ListParagraph"/>
        <w:rPr>
          <w:rFonts w:hint="cs"/>
          <w:lang w:bidi="th-TH"/>
        </w:rPr>
      </w:pPr>
    </w:p>
    <w:p w14:paraId="5F74F05A" w14:textId="52999E70" w:rsidR="00FB7361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lastRenderedPageBreak/>
        <w:t>ສັນຍາລັກທີ່ໃຊ້ໃນແຜນພາບກະແສຂໍ້ມູນ</w:t>
      </w:r>
    </w:p>
    <w:p w14:paraId="03C0775D" w14:textId="2CC7E9B7" w:rsidR="00AF49FA" w:rsidRDefault="00AF49FA" w:rsidP="00AF49FA">
      <w:pPr>
        <w:pStyle w:val="ListParagraph"/>
      </w:pPr>
      <w:r w:rsidRPr="00AF49FA">
        <w:rPr>
          <w:rFonts w:hint="cs"/>
          <w:cs/>
          <w:lang w:bidi="lo-LA"/>
        </w:rPr>
        <w:t>ແຜນພາບກະແສຂໍ້ມູນສະແດງເຖິງການໄຫຼຂອງຂໍ້ມູນ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ເຂົ້າ</w:t>
      </w:r>
      <w:r w:rsidRPr="00AF49FA">
        <w:rPr>
          <w:cs/>
          <w:lang w:bidi="lo-LA"/>
        </w:rPr>
        <w:t>-</w:t>
      </w:r>
      <w:r w:rsidRPr="00AF49FA">
        <w:rPr>
          <w:rFonts w:hint="cs"/>
          <w:cs/>
          <w:lang w:bidi="lo-LA"/>
        </w:rPr>
        <w:t>ອອກ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ຂຶ້ນຕອນການເຮັດວຽກຕ່າງໆຂອງ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ລະບົບເຊິ່ງສັນຍາລັດຕາມມາດຕະຖານທີ່ໃຊ້ໃນການອອກແ</w:t>
      </w:r>
      <w:r>
        <w:rPr>
          <w:rFonts w:hint="cs"/>
          <w:cs/>
          <w:lang w:bidi="lo-LA"/>
        </w:rPr>
        <w:t>ບບແມ່ນ</w:t>
      </w:r>
      <w:r w:rsidRPr="00AF49FA">
        <w:t xml:space="preserve"> Data Flow Diagram Symbol (DFDS).</w:t>
      </w:r>
    </w:p>
    <w:p w14:paraId="3CBDF7DF" w14:textId="77777777" w:rsidR="00AF49FA" w:rsidRDefault="00AF49FA" w:rsidP="00AF49FA">
      <w:pPr>
        <w:pStyle w:val="ListParagraph"/>
      </w:pPr>
    </w:p>
    <w:p w14:paraId="06CC607D" w14:textId="7F72631E" w:rsidR="00AF49FA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ກົດເກນການຂຽນແຜນພາບກະແສຂໍ້ມູນ</w:t>
      </w:r>
    </w:p>
    <w:p w14:paraId="6BCA8291" w14:textId="14FE4F13" w:rsidR="00AF49FA" w:rsidRDefault="00AF49FA" w:rsidP="00AF49FA">
      <w:pPr>
        <w:pStyle w:val="ListParagraph"/>
        <w:rPr>
          <w:lang w:bidi="lo-LA"/>
        </w:rPr>
      </w:pPr>
      <w:r w:rsidRPr="00AF49FA">
        <w:rPr>
          <w:rFonts w:hint="cs"/>
          <w:cs/>
          <w:lang w:bidi="lo-LA"/>
        </w:rPr>
        <w:t>ເນື່ອງຈາກສັນຍາລັກການຂຽນແຜນພາບກະແສຂໍ້ມູນປະກອບດ້ວຍສັນຍາລັກຕ່າງໆເຊິ່ງສັນຍາລັກແຕ່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ລະຢ່າງກໍ່ມີຄວາມໝາຍໃນຕົວເອງ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ດັ່ງນັ້ນການອອກແບບແຜນພາບກະແສຂໍ້ມູນຈຶ່ງຕ້ອງມີກົດເກນຕ່າງໆເພື່ອ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ສະແດງເຖິງຄວາມຕ້ອງການໃນການຂຽນແຜນພາບໂດຍສັນຍາລັກຂອງແຜນພາບບໍ່ສາມາດເຊື່ອມຕໍ່ກັນໄດ້ທຸກ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ສັນຍາລັກແຕ່ຕ້ອງເຊື່ອມຕໍ່ດ້ວຍກົດເກນຕ່າງໆດັ່ງນີ້</w:t>
      </w:r>
      <w:r w:rsidRPr="00AF49FA">
        <w:rPr>
          <w:cs/>
          <w:lang w:bidi="lo-LA"/>
        </w:rPr>
        <w:t>:</w:t>
      </w:r>
    </w:p>
    <w:p w14:paraId="6DE3E2C0" w14:textId="47D454B8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rPr>
          <w:rFonts w:hint="cs"/>
          <w:cs/>
          <w:lang w:bidi="lo-LA"/>
        </w:rPr>
        <w:t>ຊື່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ຄວນເປັນຊີຂໍ້ມູນທີ່ສົ່ງມາໂດຍບໍ່ຕ້ອງອະທິບາຍວ່າສົ່ງແບບໃດ</w:t>
      </w:r>
      <w:r w:rsidRPr="00AF49FA">
        <w:t xml:space="preserve">, </w:t>
      </w:r>
      <w:r w:rsidRPr="00AF49FA">
        <w:rPr>
          <w:rFonts w:hint="cs"/>
          <w:cs/>
          <w:lang w:bidi="lo-LA"/>
        </w:rPr>
        <w:t>ເຮັດວຽກ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ແນວໃດ</w:t>
      </w:r>
    </w:p>
    <w:p w14:paraId="4B9866C1" w14:textId="05359363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ຕ້ອງມີຈຸດເລີ່ມຕົ້ນ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ຫຼື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ສິ້ນສຸດທີ</w:t>
      </w:r>
      <w:r w:rsidRPr="00AF49FA">
        <w:rPr>
          <w:cs/>
          <w:lang w:bidi="lo-LA"/>
        </w:rPr>
        <w:t xml:space="preserve"> </w:t>
      </w:r>
      <w:r w:rsidRPr="00AF49FA">
        <w:t xml:space="preserve">Process </w:t>
      </w:r>
      <w:r w:rsidRPr="00AF49FA">
        <w:rPr>
          <w:rFonts w:hint="cs"/>
          <w:cs/>
          <w:lang w:bidi="lo-LA"/>
        </w:rPr>
        <w:t>ເພາະວ່າ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ແມ່ນຂໍ້ມູນ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ເຂົ້າ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ຂໍ້ມູນທີ່ສົ່ງອອກຂອງ</w:t>
      </w:r>
      <w:r w:rsidRPr="00AF49FA">
        <w:rPr>
          <w:cs/>
          <w:lang w:bidi="lo-LA"/>
        </w:rPr>
        <w:t xml:space="preserve"> </w:t>
      </w:r>
      <w:r w:rsidRPr="00AF49FA">
        <w:t>Process</w:t>
      </w:r>
    </w:p>
    <w:p w14:paraId="59BEAB3C" w14:textId="410D82A1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ກັບ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ບໍ່ໄດ້</w:t>
      </w:r>
    </w:p>
    <w:p w14:paraId="7C1A3023" w14:textId="28257717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ໄປ</w:t>
      </w:r>
      <w:r w:rsidRPr="00AF49FA">
        <w:rPr>
          <w:cs/>
          <w:lang w:bidi="lo-LA"/>
        </w:rPr>
        <w:t xml:space="preserve"> </w:t>
      </w:r>
      <w:r w:rsidRPr="00AF49FA">
        <w:t xml:space="preserve">Data Store </w:t>
      </w:r>
      <w:r w:rsidRPr="00AF49FA">
        <w:rPr>
          <w:rFonts w:hint="cs"/>
          <w:cs/>
          <w:lang w:bidi="lo-LA"/>
        </w:rPr>
        <w:t>ບໍ່ໄດ້</w:t>
      </w:r>
    </w:p>
    <w:p w14:paraId="509EF114" w14:textId="32CA04DD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>
        <w:rPr>
          <w:rFonts w:hint="cs"/>
          <w:cs/>
          <w:lang w:bidi="lo-LA"/>
        </w:rPr>
        <w:t>ຈະເດີນທາງລະຫວ່າງ</w:t>
      </w:r>
      <w:r w:rsidRPr="00AF49FA">
        <w:t xml:space="preserve"> Data Store </w:t>
      </w:r>
      <w:r w:rsidRPr="00AF49FA">
        <w:rPr>
          <w:rFonts w:hint="cs"/>
          <w:cs/>
          <w:lang w:bidi="lo-LA"/>
        </w:rPr>
        <w:t>ໄປ</w:t>
      </w:r>
      <w:r w:rsidRPr="00AF49FA">
        <w:rPr>
          <w:cs/>
          <w:lang w:bidi="lo-LA"/>
        </w:rPr>
        <w:t xml:space="preserve"> </w:t>
      </w:r>
      <w:r w:rsidRPr="00AF49FA">
        <w:t>Exter</w:t>
      </w:r>
      <w:r>
        <w:t>nal</w:t>
      </w:r>
      <w:r w:rsidRPr="00AF49FA">
        <w:t xml:space="preserve"> Agent </w:t>
      </w:r>
      <w:r w:rsidRPr="00AF49FA">
        <w:rPr>
          <w:rFonts w:hint="cs"/>
          <w:cs/>
          <w:lang w:bidi="lo-LA"/>
        </w:rPr>
        <w:t>ບໍ່ໄດ້</w:t>
      </w:r>
    </w:p>
    <w:p w14:paraId="59318D31" w14:textId="7906BC8E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fit Data Store </w:t>
      </w:r>
      <w:r w:rsidRPr="00AF49FA">
        <w:rPr>
          <w:rFonts w:hint="cs"/>
          <w:cs/>
          <w:lang w:bidi="lo-LA"/>
        </w:rPr>
        <w:t>ບໍ່ໄດ້</w:t>
      </w:r>
    </w:p>
    <w:p w14:paraId="4DAF1B9E" w14:textId="1BEEB6AA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rPr>
          <w:rFonts w:hint="cs"/>
          <w:cs/>
          <w:lang w:bidi="lo-LA"/>
        </w:rPr>
        <w:t>ການຕັ້ງ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ຈະຕ້ອງໃຊ້ຄໍານາມ</w:t>
      </w:r>
    </w:p>
    <w:p w14:paraId="6F1D18C0" w14:textId="77777777" w:rsidR="00AF49FA" w:rsidRDefault="00AF49FA" w:rsidP="00AF49FA">
      <w:pPr>
        <w:pStyle w:val="ListParagraph"/>
        <w:rPr>
          <w:rFonts w:hint="cs"/>
        </w:rPr>
      </w:pPr>
    </w:p>
    <w:p w14:paraId="4E6821D5" w14:textId="125FCD44" w:rsidR="00AF49FA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ຂັ້ນຕອນການຂຽນແຜນພາບກະແສຂໍ້ມູນ</w:t>
      </w:r>
    </w:p>
    <w:p w14:paraId="756E211E" w14:textId="769A33C8" w:rsidR="00AF49FA" w:rsidRDefault="004840AD" w:rsidP="00AF49FA">
      <w:pPr>
        <w:pStyle w:val="ListParagraph"/>
        <w:rPr>
          <w:lang w:bidi="lo-LA"/>
        </w:rPr>
      </w:pPr>
      <w:r w:rsidRPr="004840AD">
        <w:rPr>
          <w:rFonts w:hint="cs"/>
          <w:cs/>
          <w:lang w:bidi="lo-LA"/>
        </w:rPr>
        <w:t>ໃນການຂຽນແຜນພາບການໄຫຼກະແສຂອງຂໍ້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ມູນຈາກຜູ້ຂຽນຈະຕ້ອງສັນຍາລັກຕ່າງໆທີໃຊ້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ງານລວມທັງຫຼັກການທີ່ໃຊ້ງານຂອງສັນຍາລັກຕ່າງໆແລ້ວ</w:t>
      </w:r>
      <w:r w:rsidRPr="004840AD">
        <w:t xml:space="preserve">, </w:t>
      </w:r>
      <w:r w:rsidRPr="004840AD">
        <w:rPr>
          <w:rFonts w:hint="cs"/>
          <w:cs/>
          <w:lang w:bidi="lo-LA"/>
        </w:rPr>
        <w:t>ການຂຽນແຜນພາບການໄຫຼກະແສຂອງຂໍ້ມູນຍັງມີສ່ວນປະກອບອື່ນໆທີ່ກ່ຽວຂ້ອງອີກເຊິ່ງມີ</w:t>
      </w:r>
      <w:r w:rsidRPr="004840AD">
        <w:rPr>
          <w:cs/>
          <w:lang w:bidi="lo-LA"/>
        </w:rPr>
        <w:t xml:space="preserve"> 7 </w:t>
      </w:r>
      <w:r w:rsidRPr="004840AD">
        <w:rPr>
          <w:rFonts w:hint="cs"/>
          <w:cs/>
          <w:lang w:bidi="lo-LA"/>
        </w:rPr>
        <w:t>ຂັ້ນຕອນດັ່ງນີ້</w:t>
      </w:r>
      <w:r w:rsidRPr="004840AD">
        <w:rPr>
          <w:cs/>
          <w:lang w:bidi="lo-LA"/>
        </w:rPr>
        <w:t>:</w:t>
      </w:r>
    </w:p>
    <w:p w14:paraId="5FAEBCF2" w14:textId="6C3B9EB1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ວິເຄາະວ່າລະບົບປະກອບດ້ວຍ</w:t>
      </w:r>
      <w:r w:rsidRPr="004840AD">
        <w:rPr>
          <w:cs/>
          <w:lang w:bidi="lo-LA"/>
        </w:rPr>
        <w:t xml:space="preserve"> </w:t>
      </w:r>
      <w:r w:rsidRPr="004840AD">
        <w:t xml:space="preserve">Source Destination </w:t>
      </w:r>
      <w:r w:rsidRPr="004840AD">
        <w:rPr>
          <w:rFonts w:hint="cs"/>
          <w:cs/>
          <w:lang w:bidi="lo-LA"/>
        </w:rPr>
        <w:t>ຫຼື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ບຸກຄົນໜ່ວຍງານໃດທິກ່ຽ</w:t>
      </w:r>
      <w:r>
        <w:rPr>
          <w:rFonts w:hint="cs"/>
          <w:cs/>
          <w:lang w:bidi="lo-LA"/>
        </w:rPr>
        <w:t>ວ</w:t>
      </w:r>
      <w:r w:rsidRPr="004840AD">
        <w:rPr>
          <w:rFonts w:hint="cs"/>
          <w:cs/>
          <w:lang w:bidi="lo-LA"/>
        </w:rPr>
        <w:t>ຂ້ອງກັບລະບົບ</w:t>
      </w:r>
    </w:p>
    <w:p w14:paraId="5D321D76" w14:textId="107E8101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ດໍາເນີນການອອກແບບໃນລະບົບ</w:t>
      </w:r>
      <w:r w:rsidRPr="004840AD">
        <w:rPr>
          <w:cs/>
          <w:lang w:bidi="lo-LA"/>
        </w:rPr>
        <w:t xml:space="preserve"> </w:t>
      </w:r>
      <w:r w:rsidRPr="004840AD">
        <w:t>Context Diagram</w:t>
      </w:r>
    </w:p>
    <w:p w14:paraId="71168B53" w14:textId="2999F230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ວິເຄາະຂໍ້ມູນໃນລະບົບວ່າຄວນມີຂໍ້ມູນໃດແ</w:t>
      </w:r>
      <w:r>
        <w:rPr>
          <w:rFonts w:hint="cs"/>
          <w:cs/>
          <w:lang w:bidi="lo-LA"/>
        </w:rPr>
        <w:t>ດ່</w:t>
      </w:r>
    </w:p>
    <w:p w14:paraId="63A76379" w14:textId="39F94F89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ວິເຄາະຂະບວນການ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ຫຼື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ຫຼັກໃນລະບົບວ່າຕົວໃດເປັນຕົວຫຼັກ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ປະກອບດ້ວຍ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ຍ່ອຍຫຍັງແຕ່ໂດຍອາດຈະສ້າງເປັນ</w:t>
      </w:r>
      <w:r w:rsidRPr="004840AD">
        <w:rPr>
          <w:cs/>
          <w:lang w:bidi="lo-LA"/>
        </w:rPr>
        <w:t xml:space="preserve"> </w:t>
      </w:r>
      <w:r w:rsidRPr="004840AD">
        <w:t xml:space="preserve">Process Hierarchy Chart </w:t>
      </w:r>
      <w:r>
        <w:rPr>
          <w:rFonts w:hint="cs"/>
          <w:cs/>
          <w:lang w:bidi="lo-LA"/>
        </w:rPr>
        <w:t xml:space="preserve"> ທີ່ສະແດງ</w:t>
      </w:r>
      <w:r w:rsidRPr="004840AD">
        <w:rPr>
          <w:rFonts w:hint="cs"/>
          <w:cs/>
          <w:lang w:bidi="lo-LA"/>
        </w:rPr>
        <w:t>ເຖິງ</w:t>
      </w:r>
      <w:r>
        <w:rPr>
          <w:rFonts w:hint="cs"/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ຫຼັກ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ຍ່ອຍໃນລະ</w:t>
      </w:r>
      <w:r>
        <w:rPr>
          <w:rFonts w:hint="cs"/>
          <w:cs/>
          <w:lang w:bidi="lo-LA"/>
        </w:rPr>
        <w:t>ດັບ</w:t>
      </w:r>
      <w:r w:rsidRPr="004840AD">
        <w:rPr>
          <w:rFonts w:hint="cs"/>
          <w:cs/>
          <w:lang w:bidi="lo-LA"/>
        </w:rPr>
        <w:t>ຕ່າງໆ</w:t>
      </w:r>
    </w:p>
    <w:p w14:paraId="152EE0C0" w14:textId="4053B341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ຕຳເນີນການຂຽນແຜນພາບກະແສການໄຫຼຂອງຂໍ້ມູນໃນລະບົບຕ່າງໆ</w:t>
      </w:r>
    </w:p>
    <w:p w14:paraId="259325B6" w14:textId="6277263B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ດໍາເນີນການກວດສອບ</w:t>
      </w:r>
      <w:r w:rsidRPr="004840AD">
        <w:rPr>
          <w:cs/>
          <w:lang w:bidi="lo-LA"/>
        </w:rPr>
        <w:t xml:space="preserve"> </w:t>
      </w:r>
      <w:r w:rsidRPr="004840AD">
        <w:t xml:space="preserve">Balancing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ດັດແກ້</w:t>
      </w:r>
      <w:r w:rsidRPr="004840AD">
        <w:rPr>
          <w:cs/>
          <w:lang w:bidi="lo-LA"/>
        </w:rPr>
        <w:t xml:space="preserve"> </w:t>
      </w:r>
      <w:r w:rsidRPr="004840AD">
        <w:t xml:space="preserve">Redraw </w:t>
      </w:r>
      <w:r w:rsidRPr="004840AD">
        <w:rPr>
          <w:rFonts w:hint="cs"/>
          <w:cs/>
          <w:lang w:bidi="lo-LA"/>
        </w:rPr>
        <w:t>ຈົນໄດ້ແຜນພາບກະແສການໄຫຼ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ຂອງຂໍ້ມູນທິສົມບູນ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ຖືກຕ້ອງ</w:t>
      </w:r>
    </w:p>
    <w:p w14:paraId="4B550C8A" w14:textId="57549CCC" w:rsidR="004840AD" w:rsidRDefault="004840AD" w:rsidP="004840AD">
      <w:pPr>
        <w:pStyle w:val="ListParagraph"/>
        <w:numPr>
          <w:ilvl w:val="0"/>
          <w:numId w:val="19"/>
        </w:numPr>
        <w:rPr>
          <w:rFonts w:hint="cs"/>
        </w:rPr>
      </w:pPr>
      <w:r w:rsidRPr="004840AD">
        <w:rPr>
          <w:rFonts w:hint="cs"/>
          <w:cs/>
          <w:lang w:bidi="lo-LA"/>
        </w:rPr>
        <w:t>ອາດໃຊ້</w:t>
      </w:r>
      <w:r w:rsidRPr="004840AD">
        <w:rPr>
          <w:cs/>
          <w:lang w:bidi="lo-LA"/>
        </w:rPr>
        <w:t xml:space="preserve"> </w:t>
      </w:r>
      <w:r w:rsidRPr="004840AD">
        <w:t xml:space="preserve">CASE Tools </w:t>
      </w:r>
      <w:r w:rsidRPr="004840AD">
        <w:rPr>
          <w:rFonts w:hint="cs"/>
          <w:cs/>
          <w:lang w:bidi="lo-LA"/>
        </w:rPr>
        <w:t>ເຂົ້າມາຊ່ວຍ</w:t>
      </w:r>
    </w:p>
    <w:p w14:paraId="38CC9586" w14:textId="77777777" w:rsidR="00FB7361" w:rsidRDefault="00FB7361" w:rsidP="0090058F"/>
    <w:p w14:paraId="244FD28C" w14:textId="77504137" w:rsidR="00FB7361" w:rsidRDefault="004840AD" w:rsidP="004840AD">
      <w:pPr>
        <w:pStyle w:val="Heading8"/>
        <w:rPr>
          <w:lang w:bidi="lo-LA"/>
        </w:rPr>
      </w:pPr>
      <w:r>
        <w:rPr>
          <w:lang w:bidi="lo-LA"/>
        </w:rPr>
        <w:lastRenderedPageBreak/>
        <w:t>ER Diagram</w:t>
      </w:r>
    </w:p>
    <w:p w14:paraId="03EBA3D3" w14:textId="240B89AE" w:rsidR="004840AD" w:rsidRDefault="004840AD" w:rsidP="004840AD">
      <w:pPr>
        <w:rPr>
          <w:lang w:bidi="lo-LA"/>
        </w:rPr>
      </w:pPr>
      <w:r>
        <w:rPr>
          <w:lang w:bidi="lo-LA"/>
        </w:rPr>
        <w:t xml:space="preserve">ER Diagram </w:t>
      </w:r>
      <w:r>
        <w:rPr>
          <w:rFonts w:hint="cs"/>
          <w:cs/>
          <w:lang w:bidi="lo-LA"/>
        </w:rPr>
        <w:t xml:space="preserve">ຄືແບບຈຳລອງທີ່ໃຊ້ອະທິບາຍໂຄງສ້າງຂອງຖານຂໍ້ມູນເຊິ່ງຂຍນອອກມາໃນລັກສະນະຂອງຮູບພາບ, ອະທິບາຍໂຄງສ້າງ ແລະ ຄວາມສຳພັນຂອງຂໍ້ມູນປະກອບດ້ວຍ </w:t>
      </w:r>
      <w:r>
        <w:rPr>
          <w:lang w:bidi="lo-LA"/>
        </w:rPr>
        <w:t xml:space="preserve">2 </w:t>
      </w:r>
      <w:r>
        <w:rPr>
          <w:rFonts w:hint="cs"/>
          <w:cs/>
          <w:lang w:bidi="lo-LA"/>
        </w:rPr>
        <w:t xml:space="preserve">ສ່ວນຄື: ເອັນຕີຕີ້ </w:t>
      </w:r>
      <w:r>
        <w:rPr>
          <w:lang w:bidi="lo-LA"/>
        </w:rPr>
        <w:t xml:space="preserve">(Entity) </w:t>
      </w:r>
      <w:r>
        <w:rPr>
          <w:rFonts w:hint="cs"/>
          <w:cs/>
          <w:lang w:bidi="lo-LA"/>
        </w:rPr>
        <w:t>ແລະ ແບບຄວາມສຳພັນ</w:t>
      </w:r>
      <w:r>
        <w:rPr>
          <w:lang w:bidi="lo-LA"/>
        </w:rPr>
        <w:t xml:space="preserve"> (Relationship)</w:t>
      </w:r>
      <w:r>
        <w:rPr>
          <w:rFonts w:hint="cs"/>
          <w:cs/>
          <w:lang w:bidi="lo-LA"/>
        </w:rPr>
        <w:t xml:space="preserve"> ມີສັນຍາລັກທີ່ໃຊ້ຂຽນດັ່ງນີ້: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40AD" w14:paraId="6F906655" w14:textId="77777777" w:rsidTr="004840AD">
        <w:trPr>
          <w:trHeight w:val="379"/>
        </w:trPr>
        <w:tc>
          <w:tcPr>
            <w:tcW w:w="2265" w:type="dxa"/>
          </w:tcPr>
          <w:p w14:paraId="594126C1" w14:textId="650BBFAA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2265" w:type="dxa"/>
          </w:tcPr>
          <w:p w14:paraId="3378AE2E" w14:textId="34000E11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2266" w:type="dxa"/>
          </w:tcPr>
          <w:p w14:paraId="37BEDC0D" w14:textId="73CACCD3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2266" w:type="dxa"/>
          </w:tcPr>
          <w:p w14:paraId="300CA12F" w14:textId="7CE8F685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cs/>
                <w:lang w:bidi="lo-LA"/>
              </w:rPr>
              <w:t>ຄວາມໝາຍ</w:t>
            </w:r>
          </w:p>
        </w:tc>
      </w:tr>
      <w:tr w:rsidR="004840AD" w14:paraId="57D82E52" w14:textId="77777777" w:rsidTr="004840AD">
        <w:trPr>
          <w:trHeight w:val="1799"/>
        </w:trPr>
        <w:tc>
          <w:tcPr>
            <w:tcW w:w="2265" w:type="dxa"/>
          </w:tcPr>
          <w:p w14:paraId="11B2B80D" w14:textId="730C6668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C19AEB" wp14:editId="15189DB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342265</wp:posOffset>
                      </wp:positionV>
                      <wp:extent cx="1295400" cy="342900"/>
                      <wp:effectExtent l="0" t="0" r="19050" b="19050"/>
                      <wp:wrapNone/>
                      <wp:docPr id="806229651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CED51B" id="Rectangle 10" o:spid="_x0000_s1026" style="position:absolute;margin-left:.35pt;margin-top:26.95pt;width:10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104B973A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  <w:tc>
          <w:tcPr>
            <w:tcW w:w="2266" w:type="dxa"/>
          </w:tcPr>
          <w:p w14:paraId="3EF55101" w14:textId="7A04F395" w:rsidR="004840AD" w:rsidRDefault="007B3C31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019E54" wp14:editId="0B8DBC66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683895</wp:posOffset>
                      </wp:positionV>
                      <wp:extent cx="457200" cy="1270"/>
                      <wp:effectExtent l="0" t="0" r="19050" b="36830"/>
                      <wp:wrapNone/>
                      <wp:docPr id="96116754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2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83E25E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53.85pt" to="79.8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E85DF1B" wp14:editId="72BFBB7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239395</wp:posOffset>
                      </wp:positionV>
                      <wp:extent cx="1310640" cy="571500"/>
                      <wp:effectExtent l="0" t="0" r="22860" b="19050"/>
                      <wp:wrapNone/>
                      <wp:docPr id="13989635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419780476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568210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21CC5D" id="Group 17" o:spid="_x0000_s1026" style="position:absolute;margin-left:-.2pt;margin-top:18.85pt;width:103.2pt;height:45pt;z-index:251694080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64317165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</w:tr>
      <w:tr w:rsidR="004840AD" w14:paraId="55E2FCD3" w14:textId="77777777" w:rsidTr="004840AD">
        <w:trPr>
          <w:trHeight w:val="1799"/>
        </w:trPr>
        <w:tc>
          <w:tcPr>
            <w:tcW w:w="2265" w:type="dxa"/>
          </w:tcPr>
          <w:p w14:paraId="4F1F94B7" w14:textId="4224E02F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B9303C" wp14:editId="6F951DD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449580</wp:posOffset>
                      </wp:positionV>
                      <wp:extent cx="1143000" cy="115570"/>
                      <wp:effectExtent l="0" t="0" r="19050" b="17780"/>
                      <wp:wrapNone/>
                      <wp:docPr id="213236764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5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48CB1" id="Rectangle 11" o:spid="_x0000_s1026" style="position:absolute;margin-left:6.5pt;margin-top:35.4pt;width:90pt;height:9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" filled="f" strokecolor="black [3200]" strokeweight="1pt"/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C8CD42" wp14:editId="6C6812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346710</wp:posOffset>
                      </wp:positionV>
                      <wp:extent cx="1295400" cy="342900"/>
                      <wp:effectExtent l="0" t="0" r="19050" b="19050"/>
                      <wp:wrapNone/>
                      <wp:docPr id="2133006726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D6CDA1" id="Rectangle 10" o:spid="_x0000_s1026" style="position:absolute;margin-left:-.5pt;margin-top:27.3pt;width:102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09991B2F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  <w:tc>
          <w:tcPr>
            <w:tcW w:w="2266" w:type="dxa"/>
          </w:tcPr>
          <w:p w14:paraId="51B4805D" w14:textId="28A51AB9" w:rsidR="004840AD" w:rsidRDefault="007B3C31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FEF024" wp14:editId="6472DB66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541020</wp:posOffset>
                      </wp:positionV>
                      <wp:extent cx="76200" cy="152400"/>
                      <wp:effectExtent l="0" t="0" r="19050" b="19050"/>
                      <wp:wrapNone/>
                      <wp:docPr id="901435249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B39BD9" id="Straight Connector 2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42.6pt" to="73.8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67900B" wp14:editId="2E28924C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541020</wp:posOffset>
                      </wp:positionV>
                      <wp:extent cx="76200" cy="129540"/>
                      <wp:effectExtent l="0" t="0" r="19050" b="22860"/>
                      <wp:wrapNone/>
                      <wp:docPr id="173844158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7454F" id="Straight Connector 2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42.6pt" to="37.8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BD63BB" wp14:editId="55F6AE74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666750</wp:posOffset>
                      </wp:positionV>
                      <wp:extent cx="617220" cy="457200"/>
                      <wp:effectExtent l="0" t="0" r="11430" b="19050"/>
                      <wp:wrapNone/>
                      <wp:docPr id="789135068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DC2DA6D" id="Oval 20" o:spid="_x0000_s1026" style="position:absolute;margin-left:26.05pt;margin-top:52.5pt;width:48.6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DCEC7D" wp14:editId="0D293A6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88900</wp:posOffset>
                      </wp:positionV>
                      <wp:extent cx="617220" cy="457200"/>
                      <wp:effectExtent l="0" t="0" r="11430" b="19050"/>
                      <wp:wrapNone/>
                      <wp:docPr id="520894635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D65FA84" id="Oval 20" o:spid="_x0000_s1026" style="position:absolute;margin-left:-.2pt;margin-top:7pt;width:48.6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72AA01" wp14:editId="7EE0E60D">
                      <wp:simplePos x="0" y="0"/>
                      <wp:positionH relativeFrom="column">
                        <wp:posOffset>680721</wp:posOffset>
                      </wp:positionH>
                      <wp:positionV relativeFrom="paragraph">
                        <wp:posOffset>83820</wp:posOffset>
                      </wp:positionV>
                      <wp:extent cx="624840" cy="457200"/>
                      <wp:effectExtent l="0" t="0" r="22860" b="19050"/>
                      <wp:wrapNone/>
                      <wp:docPr id="615184492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C5B9E65" id="Oval 20" o:spid="_x0000_s1026" style="position:absolute;margin-left:53.6pt;margin-top:6.6pt;width:49.2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6" w:type="dxa"/>
          </w:tcPr>
          <w:p w14:paraId="14AD42A9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</w:tr>
      <w:tr w:rsidR="004840AD" w14:paraId="26A598DD" w14:textId="77777777" w:rsidTr="004840AD">
        <w:trPr>
          <w:trHeight w:val="1799"/>
        </w:trPr>
        <w:tc>
          <w:tcPr>
            <w:tcW w:w="2265" w:type="dxa"/>
          </w:tcPr>
          <w:p w14:paraId="083292F9" w14:textId="6A659D39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4D8200" wp14:editId="46A60FBA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328295</wp:posOffset>
                      </wp:positionV>
                      <wp:extent cx="1068705" cy="571500"/>
                      <wp:effectExtent l="19050" t="19050" r="36195" b="38100"/>
                      <wp:wrapNone/>
                      <wp:docPr id="1204331348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7150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5FB6E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2" o:spid="_x0000_s1026" type="#_x0000_t4" style="position:absolute;margin-left:6.65pt;margin-top:25.85pt;width:84.1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173D0DC9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  <w:tc>
          <w:tcPr>
            <w:tcW w:w="2266" w:type="dxa"/>
          </w:tcPr>
          <w:p w14:paraId="1C469BC2" w14:textId="5CC2F471" w:rsidR="004840AD" w:rsidRDefault="007B3C31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E286C97" wp14:editId="4066954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368935</wp:posOffset>
                      </wp:positionV>
                      <wp:extent cx="1310640" cy="571500"/>
                      <wp:effectExtent l="0" t="0" r="22860" b="19050"/>
                      <wp:wrapNone/>
                      <wp:docPr id="100536050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594302806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228848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155FCC" id="Group 17" o:spid="_x0000_s1026" style="position:absolute;margin-left:-.2pt;margin-top:29.05pt;width:103.2pt;height:45pt;z-index:251706368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" filled="f" strokecolor="black [3200]" strokeweight="1pt">
                        <v:stroke dashstyle="3 1"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5BD21CBE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</w:tr>
      <w:tr w:rsidR="004840AD" w14:paraId="396DA78E" w14:textId="77777777" w:rsidTr="004840AD">
        <w:trPr>
          <w:trHeight w:val="1799"/>
        </w:trPr>
        <w:tc>
          <w:tcPr>
            <w:tcW w:w="2265" w:type="dxa"/>
          </w:tcPr>
          <w:p w14:paraId="278F6424" w14:textId="7A281FFA" w:rsidR="004840AD" w:rsidRDefault="00B86739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5FC1BD" wp14:editId="488D35E6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439420</wp:posOffset>
                      </wp:positionV>
                      <wp:extent cx="611505" cy="358140"/>
                      <wp:effectExtent l="19050" t="19050" r="17145" b="41910"/>
                      <wp:wrapNone/>
                      <wp:docPr id="1547372026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" cy="35814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5009F" id="Diamond 13" o:spid="_x0000_s1026" type="#_x0000_t4" style="position:absolute;margin-left:30.35pt;margin-top:34.6pt;width:48.15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" filled="f" strokecolor="black [3200]" strokeweight="1pt"/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AE5C39" wp14:editId="6BB637F2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321310</wp:posOffset>
                      </wp:positionV>
                      <wp:extent cx="1068705" cy="571500"/>
                      <wp:effectExtent l="19050" t="19050" r="36195" b="38100"/>
                      <wp:wrapNone/>
                      <wp:docPr id="698480897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7150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3E50F" id="Diamond 12" o:spid="_x0000_s1026" type="#_x0000_t4" style="position:absolute;margin-left:10.9pt;margin-top:25.3pt;width:84.15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4301716D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  <w:tc>
          <w:tcPr>
            <w:tcW w:w="2266" w:type="dxa"/>
          </w:tcPr>
          <w:p w14:paraId="29692CDA" w14:textId="2A90720B" w:rsidR="004840AD" w:rsidRDefault="007B3C31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73D935" wp14:editId="393F3DE5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783590</wp:posOffset>
                      </wp:positionV>
                      <wp:extent cx="457200" cy="0"/>
                      <wp:effectExtent l="0" t="0" r="0" b="0"/>
                      <wp:wrapNone/>
                      <wp:docPr id="1936923359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4AF441" id="Straight Connecto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61.7pt" to="80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D83A041" wp14:editId="4ABFF08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325120</wp:posOffset>
                      </wp:positionV>
                      <wp:extent cx="1310640" cy="571500"/>
                      <wp:effectExtent l="0" t="0" r="22860" b="19050"/>
                      <wp:wrapNone/>
                      <wp:docPr id="1061659782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137797815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443587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2DD55A" id="Group 17" o:spid="_x0000_s1026" style="position:absolute;margin-left:-2pt;margin-top:25.6pt;width:103.2pt;height:45pt;z-index:251708416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42EA8142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</w:tr>
      <w:tr w:rsidR="004840AD" w14:paraId="693FCD8B" w14:textId="77777777" w:rsidTr="004840AD">
        <w:trPr>
          <w:trHeight w:val="1799"/>
        </w:trPr>
        <w:tc>
          <w:tcPr>
            <w:tcW w:w="2265" w:type="dxa"/>
          </w:tcPr>
          <w:p w14:paraId="647C3296" w14:textId="6FFFFCAC" w:rsidR="004840AD" w:rsidRDefault="007B3C31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A8D5276" wp14:editId="5A481A3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318135</wp:posOffset>
                      </wp:positionV>
                      <wp:extent cx="1310640" cy="571500"/>
                      <wp:effectExtent l="0" t="0" r="22860" b="19050"/>
                      <wp:wrapNone/>
                      <wp:docPr id="869502724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981440690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608512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036EC4" id="Group 17" o:spid="_x0000_s1026" style="position:absolute;margin-left:-.7pt;margin-top:25.05pt;width:103.2pt;height:45pt;z-index:251692032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5" w:type="dxa"/>
          </w:tcPr>
          <w:p w14:paraId="0BAD90EB" w14:textId="77777777" w:rsidR="004840AD" w:rsidRDefault="004840AD" w:rsidP="004840AD">
            <w:pPr>
              <w:rPr>
                <w:rFonts w:hint="cs"/>
                <w:lang w:bidi="lo-LA"/>
              </w:rPr>
            </w:pPr>
          </w:p>
        </w:tc>
        <w:tc>
          <w:tcPr>
            <w:tcW w:w="2266" w:type="dxa"/>
          </w:tcPr>
          <w:p w14:paraId="1C9D347B" w14:textId="241483D4" w:rsidR="004840AD" w:rsidRDefault="007B3C31" w:rsidP="004840AD">
            <w:pPr>
              <w:rPr>
                <w:rFonts w:hint="cs"/>
                <w:lang w:bidi="lo-LA"/>
              </w:rPr>
            </w:pP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212260C" wp14:editId="7CDDD598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548005</wp:posOffset>
                      </wp:positionV>
                      <wp:extent cx="685800" cy="229870"/>
                      <wp:effectExtent l="0" t="0" r="19050" b="17780"/>
                      <wp:wrapNone/>
                      <wp:docPr id="172621672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298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FBB57B" id="Oval 24" o:spid="_x0000_s1026" style="position:absolute;margin-left:37.55pt;margin-top:43.15pt;width:54pt;height:1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63735277" wp14:editId="24A9F96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346075</wp:posOffset>
                      </wp:positionV>
                      <wp:extent cx="1310640" cy="571500"/>
                      <wp:effectExtent l="0" t="0" r="22860" b="19050"/>
                      <wp:wrapNone/>
                      <wp:docPr id="2125725611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831378575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5517139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338DFD" id="Group 17" o:spid="_x0000_s1026" style="position:absolute;margin-left:-2pt;margin-top:27.25pt;width:103.2pt;height:45pt;z-index:251710464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55F3137F" w14:textId="77DDDC8C" w:rsidR="004840AD" w:rsidRDefault="004840AD" w:rsidP="004840AD">
            <w:pPr>
              <w:rPr>
                <w:rFonts w:hint="cs"/>
                <w:lang w:bidi="lo-LA"/>
              </w:rPr>
            </w:pPr>
          </w:p>
        </w:tc>
      </w:tr>
    </w:tbl>
    <w:p w14:paraId="39FB39F6" w14:textId="77777777" w:rsidR="00FB7361" w:rsidRDefault="00FB7361" w:rsidP="0090058F"/>
    <w:p w14:paraId="652FAD14" w14:textId="77777777" w:rsidR="00FB7361" w:rsidRDefault="00FB7361" w:rsidP="0090058F"/>
    <w:p w14:paraId="0321FC9F" w14:textId="77777777" w:rsidR="00FB7361" w:rsidRDefault="00FB7361" w:rsidP="0090058F"/>
    <w:p w14:paraId="73F1DEE7" w14:textId="77777777" w:rsidR="00FB7361" w:rsidRDefault="00FB7361" w:rsidP="0090058F"/>
    <w:p w14:paraId="44A2B8D8" w14:textId="77777777" w:rsidR="00FB7361" w:rsidRDefault="00FB7361" w:rsidP="0090058F"/>
    <w:p w14:paraId="7F259038" w14:textId="297629D8" w:rsidR="00FB7361" w:rsidRPr="00CC3FC6" w:rsidRDefault="007B3C31" w:rsidP="007B3C31">
      <w:pPr>
        <w:pStyle w:val="Heading8"/>
        <w:rPr>
          <w:b/>
          <w:bCs w:val="0"/>
        </w:rPr>
      </w:pPr>
      <w:r w:rsidRPr="00CC3FC6">
        <w:rPr>
          <w:rFonts w:hint="cs"/>
          <w:b/>
          <w:bCs w:val="0"/>
          <w:cs/>
          <w:lang w:bidi="lo-LA"/>
        </w:rPr>
        <w:lastRenderedPageBreak/>
        <w:t xml:space="preserve">ເວັບໄຊ </w:t>
      </w:r>
      <w:r w:rsidRPr="00CC3FC6">
        <w:rPr>
          <w:b/>
          <w:bCs w:val="0"/>
          <w:lang w:bidi="lo-LA"/>
        </w:rPr>
        <w:t>(</w:t>
      </w:r>
      <w:r w:rsidRPr="00CC3FC6">
        <w:rPr>
          <w:b/>
          <w:bCs w:val="0"/>
        </w:rPr>
        <w:t>Website)</w:t>
      </w:r>
    </w:p>
    <w:p w14:paraId="0E1E3CB3" w14:textId="29FE12B0" w:rsidR="007B3C31" w:rsidRDefault="00CC3FC6" w:rsidP="007B3C31">
      <w:pPr>
        <w:rPr>
          <w:lang w:bidi="lo-LA"/>
        </w:rPr>
      </w:pPr>
      <w:r>
        <w:rPr>
          <w:rFonts w:hint="cs"/>
          <w:cs/>
          <w:lang w:bidi="lo-LA"/>
        </w:rPr>
        <w:t xml:space="preserve">ເວັບໄຊ </w:t>
      </w:r>
      <w:r>
        <w:rPr>
          <w:lang w:bidi="lo-LA"/>
        </w:rPr>
        <w:t xml:space="preserve">(Website) </w:t>
      </w:r>
      <w:r>
        <w:rPr>
          <w:rFonts w:hint="cs"/>
          <w:cs/>
          <w:lang w:bidi="lo-LA"/>
        </w:rPr>
        <w:t xml:space="preserve">ຄື ໜ້າເວັບເພຈຫຼາຍໜ້າເຊິ່ງເຊື່ອມໂຍງກັນຜ່ານທາງໄຮເປີ້ລິ້ງໂດຍຖືກຈັດເກັບໄວ້ໃນເວີດວາຍເວັບ </w:t>
      </w:r>
      <w:r>
        <w:rPr>
          <w:lang w:bidi="lo-LA"/>
        </w:rPr>
        <w:t xml:space="preserve">(World Wide Web) </w:t>
      </w:r>
      <w:r>
        <w:rPr>
          <w:rFonts w:hint="cs"/>
          <w:cs/>
          <w:lang w:bidi="lo-LA"/>
        </w:rPr>
        <w:t xml:space="preserve">ນ້າທຳອິດຂອງເວັບໄຊທີ່ເກັບໄວ້ທີ່ຊື່ລັກຈະເອີ້ນວ່າໂຮມເພຈ </w:t>
      </w:r>
      <w:r>
        <w:rPr>
          <w:lang w:bidi="lo-LA"/>
        </w:rPr>
        <w:t xml:space="preserve">(Homepage) </w:t>
      </w:r>
      <w:r>
        <w:rPr>
          <w:rFonts w:hint="cs"/>
          <w:cs/>
          <w:lang w:bidi="lo-LA"/>
        </w:rPr>
        <w:t>ເວັບໄຊໂດຍທົ່ວໄປຈະໃຫ້ບໍລິການຕໍຜູ້ໃຊ້ຟຮີແຕ່ໃນຂະນະດຽວກັນບາງເວັບໄຊຈຳເປັນຕ້ອງມີການສະມັກສະມາຊິກ ແລະ ເສຍຄ່າບໍລິການເພື່ອທີ່ຈະເບິ່ງຂໍ້ມູນໃນເວັບໄຊນັ້ນໆເຊິ່ງໄດ້ແກ່ຂໍ້ມູນທາງວິຊາການຂໍ້ມູນຕະລາດຫລັກຊັບ ລື ຂໍ້ມູນສື່ຕ່າງໆ</w:t>
      </w:r>
    </w:p>
    <w:p w14:paraId="4050ECE3" w14:textId="3B21B1F9" w:rsidR="00CC3FC6" w:rsidRDefault="00CC3FC6" w:rsidP="007B3C31">
      <w:pPr>
        <w:rPr>
          <w:lang w:bidi="lo-LA"/>
        </w:rPr>
      </w:pPr>
      <w:r>
        <w:rPr>
          <w:rFonts w:hint="cs"/>
          <w:cs/>
          <w:lang w:bidi="lo-LA"/>
        </w:rPr>
        <w:t xml:space="preserve">ເວັບໄຊຖືກສ້າງຂຶ້ນດ້ວຍພາສາຄອມພິວເຕີທີ່ເອີ້ນວ່າ </w:t>
      </w:r>
      <w:r>
        <w:rPr>
          <w:lang w:bidi="lo-LA"/>
        </w:rPr>
        <w:t>HTML (</w:t>
      </w:r>
      <w:proofErr w:type="spellStart"/>
      <w:r>
        <w:rPr>
          <w:lang w:bidi="lo-LA"/>
        </w:rPr>
        <w:t>Hyper text</w:t>
      </w:r>
      <w:proofErr w:type="spellEnd"/>
      <w:r>
        <w:rPr>
          <w:lang w:bidi="lo-LA"/>
        </w:rPr>
        <w:t xml:space="preserve"> Markup language) </w:t>
      </w:r>
      <w:r>
        <w:rPr>
          <w:rFonts w:hint="cs"/>
          <w:cs/>
          <w:lang w:bidi="lo-LA"/>
        </w:rPr>
        <w:t xml:space="preserve">ແລະ ໄດ້ມີການພັດທະນາ ແລະ ນຳພາສາອື່ນທເຂົ້າມາຮ່ວມນຳເພື່ອໃຫ້ມີຄວາມສາມາດເຊັ່ນ: </w:t>
      </w:r>
      <w:r>
        <w:rPr>
          <w:lang w:bidi="lo-LA"/>
        </w:rPr>
        <w:t>PHP, SQL, JAVA</w:t>
      </w:r>
      <w:r>
        <w:rPr>
          <w:rFonts w:hint="cs"/>
          <w:cs/>
          <w:lang w:bidi="lo-LA"/>
        </w:rPr>
        <w:t xml:space="preserve"> ແລະ ອື່ນໆ</w:t>
      </w:r>
    </w:p>
    <w:p w14:paraId="4938C118" w14:textId="0D065263" w:rsidR="00CC3FC6" w:rsidRDefault="00CC3FC6" w:rsidP="007B3C31">
      <w:pPr>
        <w:rPr>
          <w:lang w:bidi="lo-LA"/>
        </w:rPr>
      </w:pPr>
      <w:r>
        <w:rPr>
          <w:rFonts w:hint="cs"/>
          <w:cs/>
          <w:lang w:bidi="lo-LA"/>
        </w:rPr>
        <w:t>ເວັບໄຊແບ່ງອອກເປັນປະເພດຕ່າງໆຕາມວັດຖຸປະສົງຂອງການສ້າງດັ່ງນີ້:</w:t>
      </w:r>
    </w:p>
    <w:p w14:paraId="1CF4E7BA" w14:textId="110FFE87" w:rsidR="00CC3FC6" w:rsidRDefault="00CC3FC6" w:rsidP="00CC3FC6">
      <w:pPr>
        <w:pStyle w:val="ListParagraph"/>
        <w:numPr>
          <w:ilvl w:val="0"/>
          <w:numId w:val="29"/>
        </w:numPr>
        <w:rPr>
          <w:lang w:bidi="lo-LA"/>
        </w:rPr>
      </w:pPr>
      <w:r>
        <w:rPr>
          <w:rFonts w:hint="cs"/>
          <w:cs/>
          <w:lang w:bidi="lo-LA"/>
        </w:rPr>
        <w:t xml:space="preserve">ເວັບໄຊສ່ວນຕົວ </w:t>
      </w:r>
      <w:r>
        <w:rPr>
          <w:lang w:bidi="lo-LA"/>
        </w:rPr>
        <w:t xml:space="preserve">(Personal Website) </w:t>
      </w:r>
      <w:r>
        <w:rPr>
          <w:rFonts w:hint="cs"/>
          <w:cs/>
          <w:lang w:bidi="lo-LA"/>
        </w:rPr>
        <w:t>ເປັນເວັບໄຊທີ່ສ້າງຂຶ້ນເພື່ອສະແດງຂໍ້ມູນສ່ວນຕົວເຊັ່ນ: ປະວັດສ່ວນຕົວ, ຜົນງານ, ຄວາມສົນໃຈເປັນຕົ້ນ</w:t>
      </w:r>
    </w:p>
    <w:p w14:paraId="12D27DB6" w14:textId="6BF10BBA" w:rsidR="00CC3FC6" w:rsidRDefault="00CC3FC6" w:rsidP="00CC3FC6">
      <w:pPr>
        <w:pStyle w:val="ListParagraph"/>
        <w:numPr>
          <w:ilvl w:val="0"/>
          <w:numId w:val="29"/>
        </w:numPr>
        <w:rPr>
          <w:lang w:bidi="lo-LA"/>
        </w:rPr>
      </w:pPr>
      <w:r>
        <w:rPr>
          <w:rFonts w:hint="cs"/>
          <w:cs/>
          <w:lang w:bidi="lo-LA"/>
        </w:rPr>
        <w:t xml:space="preserve">ເວັບໄຊທຸລະກິດ </w:t>
      </w:r>
      <w:r>
        <w:rPr>
          <w:lang w:bidi="lo-LA"/>
        </w:rPr>
        <w:t xml:space="preserve">(Business Website) </w:t>
      </w:r>
      <w:r>
        <w:rPr>
          <w:rFonts w:hint="cs"/>
          <w:cs/>
          <w:lang w:bidi="lo-LA"/>
        </w:rPr>
        <w:t>ເປັນເວັບ</w:t>
      </w:r>
      <w:r w:rsidR="00ED1ACB">
        <w:rPr>
          <w:rFonts w:hint="cs"/>
          <w:cs/>
          <w:lang w:bidi="lo-LA"/>
        </w:rPr>
        <w:t>ໄຊທີ່ສ້າງຂຶ້ນເພື່ອນຳສະເໜີຂໍ້ມູນກ່ຍວກັບທຸລະກິດເຊັ່ນ: ສິນຄ້າ, ບໍລິການ, ຊໍ້ມູນຕິດຕໍ່ເປັນຕົ້ນ</w:t>
      </w:r>
    </w:p>
    <w:p w14:paraId="71A40486" w14:textId="5C1CBD45" w:rsidR="00ED1ACB" w:rsidRDefault="00ED1ACB" w:rsidP="00CC3FC6">
      <w:pPr>
        <w:pStyle w:val="ListParagraph"/>
        <w:numPr>
          <w:ilvl w:val="0"/>
          <w:numId w:val="29"/>
        </w:numPr>
        <w:rPr>
          <w:lang w:bidi="lo-LA"/>
        </w:rPr>
      </w:pPr>
      <w:r>
        <w:rPr>
          <w:rFonts w:hint="cs"/>
          <w:cs/>
          <w:lang w:bidi="lo-LA"/>
        </w:rPr>
        <w:t xml:space="preserve">ເວັບໄຊການສຶກສາ </w:t>
      </w:r>
      <w:r>
        <w:rPr>
          <w:lang w:bidi="lo-LA"/>
        </w:rPr>
        <w:t xml:space="preserve">(Education Website) </w:t>
      </w:r>
      <w:r>
        <w:rPr>
          <w:rFonts w:hint="cs"/>
          <w:cs/>
          <w:lang w:bidi="lo-LA"/>
        </w:rPr>
        <w:t>ເປັນເວັບໄຊທີ່ນຳສະເໜີຂໍ້ມູນທາງການສຶກສາເຊັ່ນ: ປຶ້ມແບບຮຽນ, ເອກະສານປະກອບການຮຽນ,ເປັນຕົ້ນ</w:t>
      </w:r>
    </w:p>
    <w:p w14:paraId="743C63C4" w14:textId="0CDE49FA" w:rsidR="00ED1ACB" w:rsidRDefault="00ED1ACB" w:rsidP="00CC3FC6">
      <w:pPr>
        <w:pStyle w:val="ListParagraph"/>
        <w:numPr>
          <w:ilvl w:val="0"/>
          <w:numId w:val="29"/>
        </w:numPr>
        <w:rPr>
          <w:lang w:bidi="lo-LA"/>
        </w:rPr>
      </w:pPr>
      <w:r>
        <w:rPr>
          <w:rFonts w:hint="cs"/>
          <w:cs/>
          <w:lang w:bidi="lo-LA"/>
        </w:rPr>
        <w:t xml:space="preserve">ເວັບໄຊບັນເທີງ </w:t>
      </w:r>
      <w:r>
        <w:rPr>
          <w:lang w:bidi="lo-LA"/>
        </w:rPr>
        <w:t xml:space="preserve">(Entertainment Website) </w:t>
      </w:r>
      <w:r>
        <w:rPr>
          <w:rFonts w:hint="cs"/>
          <w:cs/>
          <w:lang w:bidi="lo-LA"/>
        </w:rPr>
        <w:t>ເປັນເວັບໄຊທີ່ນຳສະເໜີຂໍ້ມູນກ່ຽວກັບຄວາມບັນເທີງເຊັ່ນ: ນັງ, ເກມ, ເພງເປັນຕົ້ນ</w:t>
      </w:r>
    </w:p>
    <w:p w14:paraId="1DBD13FB" w14:textId="77777777" w:rsidR="00ED1ACB" w:rsidRDefault="00ED1ACB" w:rsidP="00ED1ACB">
      <w:pPr>
        <w:pStyle w:val="ListParagraph"/>
        <w:rPr>
          <w:lang w:bidi="lo-LA"/>
        </w:rPr>
      </w:pPr>
    </w:p>
    <w:p w14:paraId="127D37EC" w14:textId="45333567" w:rsidR="00ED1ACB" w:rsidRPr="007B3C31" w:rsidRDefault="00ED1ACB" w:rsidP="00ED1ACB">
      <w:pPr>
        <w:rPr>
          <w:rFonts w:hint="cs"/>
          <w:cs/>
          <w:lang w:bidi="lo-LA"/>
        </w:rPr>
      </w:pPr>
      <w:r>
        <w:rPr>
          <w:rFonts w:hint="cs"/>
          <w:cs/>
          <w:lang w:bidi="lo-LA"/>
        </w:rPr>
        <w:t>ເວັບໄຊມີບົດບາດສຳຄັນໃນຊີວິດປະຈຳວັນຂອງຄົນປັດຈຸບັນໂດຍເປັນແຫຼ່ງລວບຂໍ້ມູນຂ່າວສານທີ່ຫຼາກຫຼາຍສາມາດໃຊ້ເປັນແຫຼ່ງຮຽນຮູ້ແຫຼ່ງບັນເທີງແຫຼ່ງຊື້ຂາຍສິນຄ້າ ແລະ ການບໍລິການ.</w:t>
      </w:r>
    </w:p>
    <w:p w14:paraId="1FD201EB" w14:textId="77777777" w:rsidR="00FB7361" w:rsidRDefault="00FB7361" w:rsidP="0090058F"/>
    <w:p w14:paraId="62D3893F" w14:textId="77777777" w:rsidR="00FB7361" w:rsidRDefault="00FB7361" w:rsidP="0090058F"/>
    <w:p w14:paraId="3DF7730B" w14:textId="77777777" w:rsidR="00FB7361" w:rsidRDefault="00FB7361" w:rsidP="0090058F"/>
    <w:p w14:paraId="38C38534" w14:textId="77777777" w:rsidR="00FB7361" w:rsidRDefault="00FB7361" w:rsidP="0090058F"/>
    <w:p w14:paraId="2464DEC2" w14:textId="77777777" w:rsidR="00FB7361" w:rsidRDefault="00FB7361" w:rsidP="0090058F"/>
    <w:p w14:paraId="5D99B46F" w14:textId="77777777" w:rsidR="00FB7361" w:rsidRDefault="00FB7361" w:rsidP="0090058F"/>
    <w:p w14:paraId="1CDCADBA" w14:textId="77777777" w:rsidR="00FB7361" w:rsidRDefault="00FB7361" w:rsidP="0090058F"/>
    <w:p w14:paraId="2B18A64D" w14:textId="77777777" w:rsidR="00FB7361" w:rsidRDefault="00FB7361" w:rsidP="0090058F"/>
    <w:p w14:paraId="74BF08F0" w14:textId="77777777" w:rsidR="00FB7361" w:rsidRDefault="00FB7361" w:rsidP="0090058F"/>
    <w:p w14:paraId="45EEEC18" w14:textId="77777777" w:rsidR="00FB7361" w:rsidRDefault="00FB7361" w:rsidP="0090058F"/>
    <w:p w14:paraId="32E6E0D5" w14:textId="4A972751" w:rsidR="00FE6FC7" w:rsidRPr="0090058F" w:rsidRDefault="00FE6FC7" w:rsidP="0090058F"/>
    <w:p w14:paraId="3F71FD64" w14:textId="3BC19768" w:rsidR="006746DC" w:rsidRPr="00560790" w:rsidRDefault="00D610BF" w:rsidP="00560790">
      <w:pPr>
        <w:pStyle w:val="Heading9"/>
      </w:pPr>
      <w:r w:rsidRPr="00560790">
        <w:lastRenderedPageBreak/>
        <w:t>JavaScript</w:t>
      </w:r>
    </w:p>
    <w:p w14:paraId="5A17AD79" w14:textId="6140F52C" w:rsidR="00136EBD" w:rsidRDefault="00D610BF" w:rsidP="00A11D2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6BF30ABA" w14:textId="793C625C" w:rsidR="00A11D29" w:rsidRDefault="00A11D29" w:rsidP="00A11D29">
      <w:pPr>
        <w:pStyle w:val="ListParagraph"/>
        <w:jc w:val="thaiDistribute"/>
        <w:rPr>
          <w:lang w:bidi="lo-LA"/>
        </w:rPr>
      </w:pPr>
    </w:p>
    <w:p w14:paraId="3C7DC656" w14:textId="2C1F31A9" w:rsidR="0090058F" w:rsidRDefault="0090058F" w:rsidP="00A11D29">
      <w:pPr>
        <w:pStyle w:val="ListParagraph"/>
        <w:jc w:val="center"/>
        <w:rPr>
          <w:lang w:bidi="lo-LA"/>
        </w:rPr>
      </w:pPr>
    </w:p>
    <w:p w14:paraId="5771ECCD" w14:textId="140A7CA4" w:rsidR="0090058F" w:rsidRDefault="00ED1ACB" w:rsidP="00A11D29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7AF376" wp14:editId="05547F60">
            <wp:simplePos x="0" y="0"/>
            <wp:positionH relativeFrom="column">
              <wp:posOffset>2510790</wp:posOffset>
            </wp:positionH>
            <wp:positionV relativeFrom="page">
              <wp:posOffset>3528060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48FE2" w14:textId="2EF30E08" w:rsidR="0090058F" w:rsidRDefault="0090058F" w:rsidP="00A11D29">
      <w:pPr>
        <w:pStyle w:val="ListParagraph"/>
        <w:jc w:val="center"/>
        <w:rPr>
          <w:lang w:bidi="lo-LA"/>
        </w:rPr>
      </w:pPr>
    </w:p>
    <w:p w14:paraId="6F74DCAC" w14:textId="081FFB19" w:rsidR="0090058F" w:rsidRDefault="0090058F" w:rsidP="00A11D29">
      <w:pPr>
        <w:pStyle w:val="ListParagraph"/>
        <w:jc w:val="center"/>
        <w:rPr>
          <w:lang w:bidi="lo-LA"/>
        </w:rPr>
      </w:pPr>
    </w:p>
    <w:p w14:paraId="586EAE3F" w14:textId="2B3BFF0C" w:rsidR="00136EBD" w:rsidRDefault="00A11D29" w:rsidP="00A11D2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2.1 ຮູບພາບຂອງ </w:t>
      </w:r>
      <w:r>
        <w:rPr>
          <w:lang w:bidi="lo-LA"/>
        </w:rPr>
        <w:t>JavaScript</w:t>
      </w:r>
    </w:p>
    <w:p w14:paraId="50514463" w14:textId="29D96102" w:rsidR="00A11D29" w:rsidRDefault="00A11D29" w:rsidP="00A11D29">
      <w:pPr>
        <w:pStyle w:val="ListParagraph"/>
        <w:jc w:val="center"/>
        <w:rPr>
          <w:lang w:bidi="lo-LA"/>
        </w:rPr>
      </w:pPr>
    </w:p>
    <w:p w14:paraId="2F044A4A" w14:textId="351CD5ED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6BED078F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</w:t>
      </w:r>
      <w:proofErr w:type="gramStart"/>
      <w:r>
        <w:rPr>
          <w:lang w:bidi="lo-LA"/>
        </w:rPr>
        <w:t>";</w:t>
      </w:r>
      <w:proofErr w:type="gramEnd"/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767E8A3D" w:rsidR="0090058F" w:rsidRDefault="00860749" w:rsidP="00860749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document.getElementById</w:t>
      </w:r>
      <w:proofErr w:type="spellEnd"/>
      <w:proofErr w:type="gramEnd"/>
      <w:r>
        <w:rPr>
          <w:lang w:bidi="lo-LA"/>
        </w:rPr>
        <w:t>("message").</w:t>
      </w:r>
      <w:proofErr w:type="spellStart"/>
      <w:r>
        <w:rPr>
          <w:lang w:bidi="lo-LA"/>
        </w:rPr>
        <w:t>innerHTML</w:t>
      </w:r>
      <w:proofErr w:type="spellEnd"/>
      <w:r>
        <w:rPr>
          <w:lang w:bidi="lo-LA"/>
        </w:rPr>
        <w:t xml:space="preserve"> = message;</w:t>
      </w:r>
    </w:p>
    <w:p w14:paraId="483EB636" w14:textId="0C93BC19" w:rsidR="006746DC" w:rsidRDefault="0090058F" w:rsidP="00FE6FC7">
      <w:pPr>
        <w:rPr>
          <w:lang w:bidi="lo-LA"/>
        </w:rPr>
      </w:pPr>
      <w:r>
        <w:rPr>
          <w:lang w:bidi="lo-LA"/>
        </w:rPr>
        <w:br w:type="page"/>
      </w:r>
    </w:p>
    <w:p w14:paraId="5C663D3A" w14:textId="350B9442" w:rsidR="00D610BF" w:rsidRDefault="00D610BF" w:rsidP="00560790">
      <w:pPr>
        <w:pStyle w:val="Heading9"/>
      </w:pPr>
      <w:r>
        <w:lastRenderedPageBreak/>
        <w:t>React</w:t>
      </w:r>
    </w:p>
    <w:p w14:paraId="3EACA0C5" w14:textId="73F96591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</w:p>
    <w:p w14:paraId="532830EA" w14:textId="26651E92" w:rsidR="00560790" w:rsidRDefault="00560790" w:rsidP="00560790">
      <w:pPr>
        <w:pStyle w:val="Heading9"/>
      </w:pPr>
      <w:r>
        <w:t xml:space="preserve">React </w:t>
      </w:r>
    </w:p>
    <w:p w14:paraId="28F46693" w14:textId="21304087" w:rsidR="002252B4" w:rsidRDefault="002252B4" w:rsidP="0056079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024E443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1B5D0D8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</w:t>
      </w:r>
      <w:proofErr w:type="gramStart"/>
      <w:r>
        <w:rPr>
          <w:lang w:bidi="lo-LA"/>
        </w:rPr>
        <w:t>world!&lt;</w:t>
      </w:r>
      <w:proofErr w:type="gramEnd"/>
      <w:r>
        <w:rPr>
          <w:lang w:bidi="lo-LA"/>
        </w:rPr>
        <w:t>/h1&gt;</w:t>
      </w:r>
    </w:p>
    <w:p w14:paraId="568CFE0D" w14:textId="24F3CE71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6FCB6CEE" w14:textId="3E205FDC" w:rsidR="00560790" w:rsidRDefault="00FE6FC7" w:rsidP="00560790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39D338" wp14:editId="3E76FED4">
            <wp:simplePos x="0" y="0"/>
            <wp:positionH relativeFrom="column">
              <wp:posOffset>2209800</wp:posOffset>
            </wp:positionH>
            <wp:positionV relativeFrom="page">
              <wp:posOffset>5585460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A72">
        <w:rPr>
          <w:lang w:bidi="lo-LA"/>
        </w:rPr>
        <w:t xml:space="preserve">  );</w:t>
      </w:r>
    </w:p>
    <w:p w14:paraId="613DFE90" w14:textId="6EFEC033" w:rsidR="00231A72" w:rsidRDefault="00560790" w:rsidP="007B27C7">
      <w:pPr>
        <w:pStyle w:val="ListParagraph"/>
        <w:jc w:val="thaiDistribute"/>
        <w:rPr>
          <w:lang w:bidi="lo-LA"/>
        </w:rPr>
      </w:pPr>
      <w:r>
        <w:rPr>
          <w:lang w:bidi="lo-LA"/>
        </w:rPr>
        <w:t>};</w:t>
      </w:r>
    </w:p>
    <w:p w14:paraId="285141F6" w14:textId="77777777" w:rsidR="00CC3FC6" w:rsidRDefault="00CC3FC6" w:rsidP="00231A72">
      <w:pPr>
        <w:pStyle w:val="ListParagraph"/>
        <w:jc w:val="center"/>
        <w:rPr>
          <w:lang w:bidi="lo-LA"/>
        </w:rPr>
      </w:pPr>
    </w:p>
    <w:p w14:paraId="0AD92D8B" w14:textId="79EA3070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2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React</w:t>
      </w:r>
    </w:p>
    <w:p w14:paraId="76E300E2" w14:textId="759584D6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1ED11706" w:rsidR="002C54F9" w:rsidRDefault="002C54F9" w:rsidP="007B27C7">
      <w:pPr>
        <w:jc w:val="thaiDistribute"/>
        <w:rPr>
          <w:lang w:bidi="lo-LA"/>
        </w:rPr>
      </w:pPr>
    </w:p>
    <w:p w14:paraId="566D0DAE" w14:textId="4667C16B" w:rsidR="007B27C7" w:rsidRDefault="007B27C7" w:rsidP="007B27C7">
      <w:pPr>
        <w:jc w:val="thaiDistribute"/>
        <w:rPr>
          <w:lang w:bidi="lo-LA"/>
        </w:rPr>
      </w:pPr>
    </w:p>
    <w:p w14:paraId="564B8F8C" w14:textId="77777777" w:rsidR="00FE6FC7" w:rsidRDefault="00FE6FC7" w:rsidP="007B27C7">
      <w:pPr>
        <w:jc w:val="thaiDistribute"/>
        <w:rPr>
          <w:rFonts w:hint="cs"/>
          <w:lang w:bidi="lo-LA"/>
        </w:rPr>
      </w:pPr>
    </w:p>
    <w:p w14:paraId="7A799D67" w14:textId="55F054D1" w:rsidR="00D610BF" w:rsidRDefault="00D610BF" w:rsidP="00165300">
      <w:pPr>
        <w:pStyle w:val="Heading9"/>
      </w:pPr>
      <w:proofErr w:type="spellStart"/>
      <w:r>
        <w:lastRenderedPageBreak/>
        <w:t>Node.Js</w:t>
      </w:r>
      <w:proofErr w:type="spellEnd"/>
    </w:p>
    <w:p w14:paraId="711228D7" w14:textId="2D6AEF0A" w:rsidR="00231A72" w:rsidRDefault="00D610BF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 xml:space="preserve">Run time </w:t>
      </w:r>
      <w:proofErr w:type="spellStart"/>
      <w:r>
        <w:rPr>
          <w:lang w:bidi="lo-LA"/>
        </w:rPr>
        <w:t>Javascript</w:t>
      </w:r>
      <w:proofErr w:type="spellEnd"/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proofErr w:type="spellStart"/>
      <w:r w:rsidR="00231A72">
        <w:rPr>
          <w:lang w:bidi="lo-LA"/>
        </w:rPr>
        <w:t>Javascript</w:t>
      </w:r>
      <w:proofErr w:type="spellEnd"/>
      <w:r w:rsidR="00231A72">
        <w:rPr>
          <w:lang w:bidi="lo-LA"/>
        </w:rPr>
        <w:t xml:space="preserve">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</w:t>
      </w:r>
      <w:proofErr w:type="gramStart"/>
      <w:r>
        <w:rPr>
          <w:lang w:bidi="lo-LA"/>
        </w:rPr>
        <w:t>);</w:t>
      </w:r>
      <w:proofErr w:type="gramEnd"/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const server = </w:t>
      </w:r>
      <w:proofErr w:type="spellStart"/>
      <w:proofErr w:type="gramStart"/>
      <w:r>
        <w:rPr>
          <w:lang w:bidi="lo-LA"/>
        </w:rPr>
        <w:t>http.createServer</w:t>
      </w:r>
      <w:proofErr w:type="spellEnd"/>
      <w:proofErr w:type="gramEnd"/>
      <w:r>
        <w:rPr>
          <w:lang w:bidi="lo-LA"/>
        </w:rPr>
        <w:t>((req, res) =&gt; {</w:t>
      </w:r>
    </w:p>
    <w:p w14:paraId="5084EFF8" w14:textId="527BA27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res.statusCode</w:t>
      </w:r>
      <w:proofErr w:type="spellEnd"/>
      <w:proofErr w:type="gramEnd"/>
      <w:r>
        <w:rPr>
          <w:lang w:bidi="lo-LA"/>
        </w:rPr>
        <w:t xml:space="preserve"> = 200;</w:t>
      </w:r>
    </w:p>
    <w:p w14:paraId="16F6DB5B" w14:textId="55746AC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res.setHeader</w:t>
      </w:r>
      <w:proofErr w:type="spellEnd"/>
      <w:proofErr w:type="gramEnd"/>
      <w:r>
        <w:rPr>
          <w:lang w:bidi="lo-LA"/>
        </w:rPr>
        <w:t>("Content-Type", "text/plain");</w:t>
      </w:r>
    </w:p>
    <w:p w14:paraId="1749F8DE" w14:textId="61773FD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res.end</w:t>
      </w:r>
      <w:proofErr w:type="spellEnd"/>
      <w:r>
        <w:rPr>
          <w:lang w:bidi="lo-LA"/>
        </w:rPr>
        <w:t>(</w:t>
      </w:r>
      <w:proofErr w:type="gramEnd"/>
      <w:r>
        <w:rPr>
          <w:lang w:bidi="lo-LA"/>
        </w:rPr>
        <w:t>"Hello, world!");</w:t>
      </w:r>
    </w:p>
    <w:p w14:paraId="0BDD2914" w14:textId="5717CEB2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61F443D0" w:rsidR="00231A72" w:rsidRDefault="007B27C7" w:rsidP="00231A72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EA7D04" wp14:editId="08E5BB40">
            <wp:simplePos x="0" y="0"/>
            <wp:positionH relativeFrom="column">
              <wp:posOffset>1901190</wp:posOffset>
            </wp:positionH>
            <wp:positionV relativeFrom="page">
              <wp:posOffset>5124450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28965" w14:textId="64026A83" w:rsidR="002252B4" w:rsidRDefault="00231A72" w:rsidP="007B27C7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server.listen</w:t>
      </w:r>
      <w:proofErr w:type="spellEnd"/>
      <w:proofErr w:type="gramEnd"/>
      <w:r>
        <w:rPr>
          <w:lang w:bidi="lo-LA"/>
        </w:rPr>
        <w:t>(8080);</w:t>
      </w:r>
    </w:p>
    <w:p w14:paraId="689C8016" w14:textId="77777777" w:rsidR="00A87B87" w:rsidRDefault="00A87B87" w:rsidP="007B27C7">
      <w:pPr>
        <w:pStyle w:val="ListParagraph"/>
        <w:spacing w:after="240"/>
        <w:jc w:val="center"/>
        <w:rPr>
          <w:lang w:bidi="lo-LA"/>
        </w:rPr>
      </w:pPr>
    </w:p>
    <w:p w14:paraId="31799789" w14:textId="77777777" w:rsidR="00CC3FC6" w:rsidRDefault="00CC3FC6" w:rsidP="007B27C7">
      <w:pPr>
        <w:pStyle w:val="ListParagraph"/>
        <w:spacing w:after="240"/>
        <w:jc w:val="center"/>
        <w:rPr>
          <w:lang w:bidi="lo-LA"/>
        </w:rPr>
      </w:pPr>
    </w:p>
    <w:p w14:paraId="63C60E8A" w14:textId="56450910" w:rsidR="00231A72" w:rsidRDefault="00231A72" w:rsidP="007B27C7">
      <w:pPr>
        <w:pStyle w:val="ListParagraph"/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Node.js</w:t>
      </w:r>
    </w:p>
    <w:p w14:paraId="353E6C03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5E3A3915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BD40DCA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02ADD15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4B27C0AB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10C1CEA4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0274556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033F0E3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2DEF01E4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3858E08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21BF24A9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AAE62ED" w14:textId="77777777" w:rsidR="00FE6FC7" w:rsidRPr="007B27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09A5AE4B" w14:textId="1F390FD3" w:rsidR="006D1B9F" w:rsidRPr="006D1B9F" w:rsidRDefault="005B065B" w:rsidP="007B27C7">
      <w:pPr>
        <w:pStyle w:val="Heading8"/>
        <w:rPr>
          <w:lang w:bidi="lo-LA"/>
        </w:rPr>
      </w:pPr>
      <w:bookmarkStart w:id="47" w:name="_Toc152431755"/>
      <w:r w:rsidRPr="00153B92">
        <w:rPr>
          <w:rFonts w:hint="cs"/>
          <w:cs/>
        </w:rPr>
        <w:lastRenderedPageBreak/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7"/>
    </w:p>
    <w:p w14:paraId="1AD761C9" w14:textId="1A7033D0" w:rsidR="00D610BF" w:rsidRDefault="00D610BF" w:rsidP="00165300">
      <w:pPr>
        <w:pStyle w:val="Heading9"/>
      </w:pPr>
      <w:r>
        <w:t>Visual code studio</w:t>
      </w:r>
    </w:p>
    <w:p w14:paraId="25A05252" w14:textId="482F357F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0A2291" w14:textId="342322A6" w:rsidR="00F44728" w:rsidRDefault="00FE6FC7" w:rsidP="00F45248">
      <w:pPr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C509CE" wp14:editId="3F2D43B1">
            <wp:simplePos x="0" y="0"/>
            <wp:positionH relativeFrom="column">
              <wp:posOffset>2364105</wp:posOffset>
            </wp:positionH>
            <wp:positionV relativeFrom="page">
              <wp:posOffset>3529330</wp:posOffset>
            </wp:positionV>
            <wp:extent cx="1244600" cy="1244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DDD6A" w14:textId="0FA1255D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4</w:t>
      </w:r>
      <w:r>
        <w:rPr>
          <w:rFonts w:hint="cs"/>
          <w:cs/>
          <w:lang w:bidi="lo-LA"/>
        </w:rPr>
        <w:t xml:space="preserve"> ຮູບພາບຂອງ</w:t>
      </w:r>
      <w:r>
        <w:rPr>
          <w:lang w:bidi="lo-LA"/>
        </w:rPr>
        <w:t xml:space="preserve"> Visual code studio</w:t>
      </w:r>
    </w:p>
    <w:p w14:paraId="0BD68E0D" w14:textId="2F81BD50" w:rsidR="002638F0" w:rsidRDefault="002638F0" w:rsidP="002638F0">
      <w:pPr>
        <w:pStyle w:val="ListParagraph"/>
        <w:jc w:val="center"/>
        <w:rPr>
          <w:lang w:bidi="lo-LA"/>
        </w:rPr>
      </w:pPr>
    </w:p>
    <w:p w14:paraId="07FF62E9" w14:textId="1CBD084B" w:rsidR="00231A72" w:rsidRDefault="00231A72" w:rsidP="002638F0">
      <w:pPr>
        <w:pStyle w:val="ListParagraph"/>
        <w:jc w:val="thaiDistribute"/>
        <w:rPr>
          <w:lang w:bidi="lo-LA"/>
        </w:rPr>
      </w:pPr>
    </w:p>
    <w:p w14:paraId="4A216502" w14:textId="6BD377B3" w:rsidR="002638F0" w:rsidRDefault="002638F0" w:rsidP="007B27C7">
      <w:pPr>
        <w:pStyle w:val="ListParagraph"/>
        <w:spacing w:after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>
        <w:rPr>
          <w:lang w:bidi="lo-LA"/>
        </w:rPr>
        <w:t xml:space="preserve">(Debug) </w:t>
      </w:r>
      <w:r>
        <w:rPr>
          <w:rFonts w:hint="cs"/>
          <w:cs/>
          <w:lang w:bidi="lo-LA"/>
        </w:rPr>
        <w:t xml:space="preserve">ມີການຄວບຄຸມ </w:t>
      </w:r>
      <w:r>
        <w:rPr>
          <w:lang w:bidi="lo-LA"/>
        </w:rPr>
        <w:t xml:space="preserve">Git </w:t>
      </w:r>
      <w:r>
        <w:rPr>
          <w:rFonts w:hint="cs"/>
          <w:cs/>
          <w:lang w:bidi="lo-LA"/>
        </w:rPr>
        <w:t xml:space="preserve">ໃນຕົວ ແລະ </w:t>
      </w:r>
      <w:r>
        <w:rPr>
          <w:lang w:bidi="lo-LA"/>
        </w:rPr>
        <w:t>GitHub</w:t>
      </w:r>
      <w:r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>
        <w:rPr>
          <w:lang w:bidi="lo-LA"/>
        </w:rPr>
        <w:t>.</w:t>
      </w:r>
    </w:p>
    <w:p w14:paraId="501FAE97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652DAD81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DAC033C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1BB321F5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6F5AD0A8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90180B0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3AD55EB6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856EDA6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5D99243E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4DBF31F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7C9575B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88D3D85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12C7923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199E85A9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013B8D24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01A1D8A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D292B17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E7F995F" w14:textId="39C33132" w:rsidR="00E35F9D" w:rsidRDefault="00E35F9D" w:rsidP="00F45248">
      <w:pPr>
        <w:pStyle w:val="Heading9"/>
      </w:pPr>
      <w:r>
        <w:lastRenderedPageBreak/>
        <w:t>Figma</w:t>
      </w:r>
    </w:p>
    <w:p w14:paraId="5F713738" w14:textId="5084B20D" w:rsidR="00E35F9D" w:rsidRDefault="00E35F9D" w:rsidP="006746DC">
      <w:pPr>
        <w:pStyle w:val="ListParagraph"/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</w:t>
      </w:r>
      <w:r w:rsidR="00FE6FC7">
        <w:rPr>
          <w:lang w:bidi="lo-LA"/>
        </w:rPr>
        <w:t>2012</w:t>
      </w:r>
      <w:r>
        <w:rPr>
          <w:rFonts w:hint="cs"/>
          <w:cs/>
          <w:lang w:bidi="lo-LA"/>
        </w:rPr>
        <w:t xml:space="preserve"> ໂດຍ </w:t>
      </w:r>
      <w:proofErr w:type="spellStart"/>
      <w:r>
        <w:rPr>
          <w:lang w:bidi="lo-LA"/>
        </w:rPr>
        <w:t>dylan</w:t>
      </w:r>
      <w:proofErr w:type="spellEnd"/>
      <w:r>
        <w:rPr>
          <w:lang w:bidi="lo-LA"/>
        </w:rPr>
        <w:t xml:space="preserve">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Evan </w:t>
      </w:r>
      <w:proofErr w:type="spellStart"/>
      <w:r>
        <w:rPr>
          <w:lang w:bidi="lo-LA"/>
        </w:rPr>
        <w:t>Wallance</w:t>
      </w:r>
      <w:proofErr w:type="spellEnd"/>
      <w:r>
        <w:rPr>
          <w:rFonts w:hint="cs"/>
          <w:cs/>
          <w:lang w:bidi="lo-LA"/>
        </w:rPr>
        <w:t xml:space="preserve"> ເປັນເຄື່ອງມືອອກແບບອິນເຕີເຟສແບບເຮັດວ</w:t>
      </w:r>
      <w:r w:rsidR="00FE6FC7">
        <w:rPr>
          <w:rFonts w:hint="cs"/>
          <w:cs/>
          <w:lang w:bidi="lo-LA"/>
        </w:rPr>
        <w:t>ຽ</w:t>
      </w:r>
      <w:r>
        <w:rPr>
          <w:rFonts w:hint="cs"/>
          <w:cs/>
          <w:lang w:bidi="lo-LA"/>
        </w:rPr>
        <w:t xml:space="preserve">ກຮ່ວມກັນ </w:t>
      </w:r>
      <w:r>
        <w:rPr>
          <w:lang w:bidi="lo-LA"/>
        </w:rPr>
        <w:t>(</w:t>
      </w:r>
      <w:proofErr w:type="spellStart"/>
      <w:r>
        <w:rPr>
          <w:lang w:bidi="lo-LA"/>
        </w:rPr>
        <w:t>yhe</w:t>
      </w:r>
      <w:proofErr w:type="spellEnd"/>
      <w:r>
        <w:rPr>
          <w:lang w:bidi="lo-LA"/>
        </w:rPr>
        <w:t xml:space="preserve">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4950E5" w14:textId="79F9CC98" w:rsidR="00EA2A5D" w:rsidRDefault="00EA2A5D" w:rsidP="00C26689">
      <w:pPr>
        <w:pStyle w:val="ListParagraph"/>
        <w:jc w:val="center"/>
        <w:rPr>
          <w:lang w:bidi="lo-LA"/>
        </w:rPr>
      </w:pPr>
    </w:p>
    <w:p w14:paraId="4D4409D6" w14:textId="190E7EFF" w:rsidR="00735CD0" w:rsidRDefault="00735CD0" w:rsidP="00ED5FBE">
      <w:pPr>
        <w:pStyle w:val="ListParagraph"/>
        <w:jc w:val="center"/>
        <w:rPr>
          <w:lang w:bidi="lo-LA"/>
        </w:rPr>
      </w:pPr>
    </w:p>
    <w:p w14:paraId="460AC0DF" w14:textId="3A6D141B" w:rsidR="00FE6FC7" w:rsidRDefault="00FE6FC7" w:rsidP="00ED5FBE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14F1EF" wp14:editId="45425BE4">
            <wp:simplePos x="0" y="0"/>
            <wp:positionH relativeFrom="column">
              <wp:posOffset>2360295</wp:posOffset>
            </wp:positionH>
            <wp:positionV relativeFrom="page">
              <wp:posOffset>3411220</wp:posOffset>
            </wp:positionV>
            <wp:extent cx="1330325" cy="133032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E0A00" w14:textId="38AFCEED" w:rsidR="00FE6FC7" w:rsidRDefault="00FE6FC7" w:rsidP="00ED5FBE">
      <w:pPr>
        <w:pStyle w:val="ListParagraph"/>
        <w:jc w:val="center"/>
        <w:rPr>
          <w:lang w:bidi="lo-LA"/>
        </w:rPr>
      </w:pPr>
    </w:p>
    <w:p w14:paraId="72E0248B" w14:textId="1F3FF46F" w:rsidR="00FE6FC7" w:rsidRDefault="00FE6FC7" w:rsidP="00ED5FBE">
      <w:pPr>
        <w:pStyle w:val="ListParagraph"/>
        <w:jc w:val="center"/>
        <w:rPr>
          <w:lang w:bidi="lo-LA"/>
        </w:rPr>
      </w:pPr>
    </w:p>
    <w:p w14:paraId="76044EB8" w14:textId="26D27506" w:rsidR="006D1B9F" w:rsidRDefault="002638F0" w:rsidP="00ED5FBE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</w:t>
      </w:r>
      <w:r w:rsidR="00FE6FC7">
        <w:rPr>
          <w:lang w:bidi="lo-LA"/>
        </w:rPr>
        <w:t>2.5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Figma</w:t>
      </w:r>
    </w:p>
    <w:p w14:paraId="2E163B72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ECB9078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2F9A2A6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39E8640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43126B1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34C821D1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85061CC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BE2694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FB3EA30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E391295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61F303D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621C4549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60CC3CD4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28BD0B5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3328126F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EC3FB09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0D6F9F12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4E99B295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2CE934D4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0C2C65B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22C4166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4FAAED64" w14:textId="0A5C8A6F" w:rsidR="00C26689" w:rsidRDefault="00C26689" w:rsidP="00FE6FC7">
      <w:pPr>
        <w:rPr>
          <w:lang w:bidi="lo-LA"/>
        </w:rPr>
      </w:pPr>
    </w:p>
    <w:p w14:paraId="5B6226A4" w14:textId="5A184F6C" w:rsidR="00E35F9D" w:rsidRDefault="00E35F9D" w:rsidP="00ED5FBE">
      <w:pPr>
        <w:pStyle w:val="Heading9"/>
      </w:pPr>
      <w:r>
        <w:lastRenderedPageBreak/>
        <w:t>PostgreSQL</w:t>
      </w:r>
    </w:p>
    <w:p w14:paraId="475070BE" w14:textId="6EB5413C" w:rsidR="00C830F1" w:rsidRDefault="00E35F9D" w:rsidP="00C26689">
      <w:pPr>
        <w:pStyle w:val="ListParagraph"/>
        <w:jc w:val="thaiDistribute"/>
        <w:rPr>
          <w:lang w:bidi="lo-LA"/>
        </w:rPr>
      </w:pPr>
      <w:bookmarkStart w:id="48" w:name="_Hlk152253288"/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>
        <w:rPr>
          <w:lang w:bidi="lo-LA"/>
        </w:rPr>
        <w:t xml:space="preserve">(RDBMS)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>
        <w:rPr>
          <w:lang w:bidi="lo-LA"/>
        </w:rPr>
        <w:t xml:space="preserve">PostgreSQL Global Development Group (PGDG) </w:t>
      </w:r>
      <w:r>
        <w:rPr>
          <w:rFonts w:hint="cs"/>
          <w:cs/>
          <w:lang w:bidi="lo-LA"/>
        </w:rPr>
        <w:t xml:space="preserve">ຍັງອະນຸຍາດໃຫ້ໃຊ້ຂໍ້ມູນແບບ </w:t>
      </w:r>
      <w:r>
        <w:rPr>
          <w:lang w:bidi="lo-LA"/>
        </w:rPr>
        <w:t xml:space="preserve">JSON </w:t>
      </w:r>
      <w:r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>
        <w:rPr>
          <w:lang w:bidi="lo-LA"/>
        </w:rPr>
        <w:t xml:space="preserve">Python, Java, Perl, Go, Ruby, C/C++, </w:t>
      </w:r>
      <w:r>
        <w:rPr>
          <w:rFonts w:hint="cs"/>
          <w:cs/>
          <w:lang w:bidi="lo-LA"/>
        </w:rPr>
        <w:t>ແລະ ອື່ນໆ</w:t>
      </w:r>
      <w:r w:rsidR="008A4F38">
        <w:rPr>
          <w:lang w:bidi="lo-LA"/>
        </w:rPr>
        <w:t xml:space="preserve">,  </w:t>
      </w:r>
      <w:r w:rsidR="008A4F38">
        <w:rPr>
          <w:rFonts w:hint="cs"/>
          <w:cs/>
          <w:lang w:bidi="lo-LA"/>
        </w:rPr>
        <w:t xml:space="preserve">ຄຸນນະສົມບັດຫຼັກຂອງ </w:t>
      </w:r>
      <w:r w:rsidR="008A4F38">
        <w:rPr>
          <w:lang w:bidi="lo-LA"/>
        </w:rPr>
        <w:t xml:space="preserve">PostgreSQL </w:t>
      </w:r>
      <w:r w:rsidR="008A4F38">
        <w:rPr>
          <w:rFonts w:hint="cs"/>
          <w:cs/>
          <w:lang w:bidi="lo-LA"/>
        </w:rPr>
        <w:t xml:space="preserve">ໄດ້ແກ່: ສະຫນັບສະຫນູນ </w:t>
      </w:r>
      <w:r w:rsidR="008A4F38">
        <w:rPr>
          <w:lang w:bidi="lo-LA"/>
        </w:rPr>
        <w:t xml:space="preserve">SQL </w:t>
      </w:r>
      <w:r w:rsidR="008A4F38"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0143AB39" w14:textId="77777777" w:rsidR="00ED1ACB" w:rsidRDefault="00ED1ACB" w:rsidP="00C26689">
      <w:pPr>
        <w:spacing w:after="240"/>
        <w:jc w:val="center"/>
        <w:rPr>
          <w:lang w:bidi="lo-LA"/>
        </w:rPr>
      </w:pPr>
    </w:p>
    <w:p w14:paraId="7D793073" w14:textId="715C6961" w:rsidR="006746DC" w:rsidRDefault="00CC3FC6" w:rsidP="00C26689">
      <w:pPr>
        <w:spacing w:after="240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E0160F0" wp14:editId="3257783D">
            <wp:simplePos x="0" y="0"/>
            <wp:positionH relativeFrom="column">
              <wp:posOffset>2134235</wp:posOffset>
            </wp:positionH>
            <wp:positionV relativeFrom="page">
              <wp:posOffset>3646170</wp:posOffset>
            </wp:positionV>
            <wp:extent cx="1735455" cy="1735455"/>
            <wp:effectExtent l="0" t="0" r="0" b="0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F38"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6</w:t>
      </w:r>
      <w:r w:rsidR="008A4F38">
        <w:rPr>
          <w:rFonts w:hint="cs"/>
          <w:cs/>
          <w:lang w:bidi="lo-LA"/>
        </w:rPr>
        <w:t xml:space="preserve"> ຮູບພາບຂອງ </w:t>
      </w:r>
      <w:r w:rsidR="008A4F38">
        <w:rPr>
          <w:lang w:bidi="lo-LA"/>
        </w:rPr>
        <w:t>PostgreSQL</w:t>
      </w:r>
    </w:p>
    <w:p w14:paraId="031E1C80" w14:textId="6CD2AFD9" w:rsidR="00FE6FC7" w:rsidRDefault="00FE6FC7" w:rsidP="00C26689">
      <w:pPr>
        <w:spacing w:after="240"/>
        <w:jc w:val="center"/>
        <w:rPr>
          <w:lang w:bidi="lo-LA"/>
        </w:rPr>
      </w:pPr>
    </w:p>
    <w:p w14:paraId="447F8A58" w14:textId="77777777" w:rsidR="00FE6FC7" w:rsidRDefault="00FE6FC7" w:rsidP="00C26689">
      <w:pPr>
        <w:spacing w:after="240"/>
        <w:jc w:val="center"/>
        <w:rPr>
          <w:lang w:bidi="lo-LA"/>
        </w:rPr>
      </w:pPr>
    </w:p>
    <w:p w14:paraId="5A7B33B1" w14:textId="3308BBA1" w:rsidR="00FE6FC7" w:rsidRDefault="00FE6FC7" w:rsidP="00C26689">
      <w:pPr>
        <w:spacing w:after="240"/>
        <w:jc w:val="center"/>
        <w:rPr>
          <w:lang w:bidi="lo-LA"/>
        </w:rPr>
      </w:pPr>
    </w:p>
    <w:p w14:paraId="549976FC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461CEBF6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15DB5F73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67C522C8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3870C227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0311F0E8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2EDE0D33" w14:textId="77777777" w:rsidR="00CC3FC6" w:rsidRDefault="00CC3FC6" w:rsidP="00C26689">
      <w:pPr>
        <w:spacing w:after="240"/>
        <w:jc w:val="center"/>
        <w:rPr>
          <w:rFonts w:hint="cs"/>
          <w:lang w:bidi="lo-LA"/>
        </w:rPr>
      </w:pPr>
    </w:p>
    <w:p w14:paraId="2C531AAA" w14:textId="033FAE37" w:rsidR="00E35F9D" w:rsidRDefault="00E35F9D" w:rsidP="00ED5FBE">
      <w:pPr>
        <w:pStyle w:val="Heading9"/>
      </w:pPr>
      <w:r>
        <w:lastRenderedPageBreak/>
        <w:t>Microsoft World</w:t>
      </w:r>
    </w:p>
    <w:p w14:paraId="7A628836" w14:textId="7AD5932F" w:rsidR="00560139" w:rsidRDefault="00B768EE" w:rsidP="0056013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ເປັນໂປຮແກມປະມມນຜົນຄຳທີ່ພັດທະນາໂດຍ </w:t>
      </w:r>
      <w:r>
        <w:rPr>
          <w:lang w:bidi="lo-LA"/>
        </w:rPr>
        <w:t xml:space="preserve">Microsoft </w:t>
      </w:r>
      <w:r>
        <w:rPr>
          <w:rFonts w:hint="cs"/>
          <w:cs/>
          <w:lang w:bidi="lo-LA"/>
        </w:rPr>
        <w:t>ເປີດຕົວຄັ້ງທຳອິດໃນປີ 1983 ແລະເ ປັນໂປຮແກມປະມວນຄຳທີ່ໄດ້ຮັບຄວາມນິຍົມຫຼາຍທີ່ສຸດໃນສຳນັກງານເພາະວ່າໂປຣແກມ</w:t>
      </w:r>
      <w:r w:rsidR="00F83FE7">
        <w:rPr>
          <w:rFonts w:hint="cs"/>
          <w:cs/>
          <w:lang w:bidi="lo-LA"/>
        </w:rPr>
        <w:t>ໃຊ້ງານງ່າຍ ແລະ ມີປະສິດທິພາບສູງເຮັດໃຫ້ສາມາດເຮັດວຽກໄດ້ຢ່າງໄວ ແລະ ສ່ວນລາຍຈະໃຊ້ໃນການພິມເອກະສານຕ່າງໆເຊິ່ງຈະຊ່ວຍປະມວນຜົນຄຳແບບພິເສດຊ່ວຍໃຫ້ສ້າງເອກະສານຢ່າງມີປະສິດທິພາບ ແລະ ປະຫຍັດເວລາເຫມາະກັບງານດ້ານການພິມເອກະສານທຸກຊະນິດສາມາດພິມເອກະສານອອກເປັນຊຸດໆເຊັ່ນ: ເອກະສານຈົດຫມາຍ, ລາຍງານ, ບົດຄວາມ, ປະຫວັດຫຍໍ້ ແລະ ຍັງສາມາດກວດສອບ, ທົບທວນ, ແກ້ໄຂ, ປັບປຸງ ຄວາມຖືກຕ້ອງໃນການພິມເອກະສານໄດ້ຢ່າງງ່າຍດາຍສາມາດກວດສອບສະກົດຄຳ ແລະ ຫລັກໄວຍາກອນ, ເພີ່ມຕາຕະລາງ, ເພີ່ມກຣາບຟິກ ໃນເອກະສານໄດ້ຢ່າງງ່າຍດາຍ ຫຼື ເພີ່ມເຕີມຂໍ້ມູນໄດ້</w:t>
      </w:r>
      <w:r w:rsidR="00DB6F63">
        <w:rPr>
          <w:rFonts w:hint="cs"/>
          <w:cs/>
          <w:lang w:bidi="lo-LA"/>
        </w:rPr>
        <w:t>ຕະຫຼອດເວລາ.</w:t>
      </w:r>
      <w:bookmarkEnd w:id="48"/>
    </w:p>
    <w:p w14:paraId="577BB2BA" w14:textId="277175AB" w:rsidR="00FE6FC7" w:rsidRDefault="00FE6FC7" w:rsidP="00C64967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B4D432" wp14:editId="09F881FC">
            <wp:simplePos x="0" y="0"/>
            <wp:positionH relativeFrom="column">
              <wp:posOffset>2211705</wp:posOffset>
            </wp:positionH>
            <wp:positionV relativeFrom="page">
              <wp:posOffset>3300730</wp:posOffset>
            </wp:positionV>
            <wp:extent cx="1628775" cy="1628775"/>
            <wp:effectExtent l="0" t="0" r="9525" b="0"/>
            <wp:wrapTopAndBottom/>
            <wp:docPr id="915352175" name="Picture 4" descr="microsoft word icon logo symbol 2717937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icon logo symbol 27179376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28DF" w14:textId="77777777" w:rsidR="00FE6FC7" w:rsidRDefault="00FE6FC7" w:rsidP="00C64967">
      <w:pPr>
        <w:pStyle w:val="ListParagraph"/>
        <w:jc w:val="center"/>
        <w:rPr>
          <w:lang w:bidi="lo-LA"/>
        </w:rPr>
      </w:pPr>
    </w:p>
    <w:p w14:paraId="599C62EE" w14:textId="2A3AEB08" w:rsidR="00513D16" w:rsidRDefault="00EA2A5D" w:rsidP="00C64967">
      <w:pPr>
        <w:pStyle w:val="ListParagraph"/>
        <w:jc w:val="center"/>
      </w:pPr>
      <w:r>
        <w:rPr>
          <w:rFonts w:hint="cs"/>
          <w:cs/>
          <w:lang w:bidi="lo-LA"/>
        </w:rPr>
        <w:t xml:space="preserve">ຮູບທີ່ </w:t>
      </w:r>
      <w:r w:rsidR="00FE6FC7">
        <w:rPr>
          <w:lang w:bidi="lo-LA"/>
        </w:rPr>
        <w:t>2.7</w:t>
      </w:r>
      <w:r>
        <w:rPr>
          <w:rFonts w:hint="cs"/>
          <w:cs/>
          <w:lang w:bidi="lo-LA"/>
        </w:rPr>
        <w:t xml:space="preserve"> ຮູບພາບຂອງ </w:t>
      </w:r>
      <w:bookmarkStart w:id="49" w:name="_Hlk152237316"/>
      <w:bookmarkStart w:id="50" w:name="_Hlk152238733"/>
      <w:bookmarkStart w:id="51" w:name="_Hlk152240188"/>
      <w:r w:rsidR="00560139">
        <w:t>Microsoft World</w:t>
      </w:r>
    </w:p>
    <w:p w14:paraId="4DC0F541" w14:textId="0721FF95" w:rsidR="00FE6FC7" w:rsidRDefault="00FE6FC7" w:rsidP="00C64967">
      <w:pPr>
        <w:pStyle w:val="ListParagraph"/>
        <w:jc w:val="center"/>
      </w:pPr>
    </w:p>
    <w:p w14:paraId="10FD26FE" w14:textId="28590824" w:rsidR="00FE6FC7" w:rsidRDefault="00FE6FC7" w:rsidP="00C64967">
      <w:pPr>
        <w:pStyle w:val="ListParagraph"/>
        <w:jc w:val="center"/>
      </w:pPr>
    </w:p>
    <w:p w14:paraId="40427405" w14:textId="00107306" w:rsidR="00FE6FC7" w:rsidRDefault="00FE6FC7" w:rsidP="00C64967">
      <w:pPr>
        <w:pStyle w:val="ListParagraph"/>
        <w:jc w:val="center"/>
      </w:pPr>
    </w:p>
    <w:p w14:paraId="37FAE9B9" w14:textId="7885438A" w:rsidR="00FE6FC7" w:rsidRDefault="00FE6FC7" w:rsidP="00C64967">
      <w:pPr>
        <w:pStyle w:val="ListParagraph"/>
        <w:jc w:val="center"/>
      </w:pPr>
    </w:p>
    <w:p w14:paraId="0C7F084E" w14:textId="7DF76A8A" w:rsidR="00FE6FC7" w:rsidRDefault="00FE6FC7" w:rsidP="00C64967">
      <w:pPr>
        <w:pStyle w:val="ListParagraph"/>
        <w:jc w:val="center"/>
      </w:pPr>
    </w:p>
    <w:p w14:paraId="1372AD4A" w14:textId="2F216748" w:rsidR="00FE6FC7" w:rsidRDefault="00FE6FC7" w:rsidP="00C64967">
      <w:pPr>
        <w:pStyle w:val="ListParagraph"/>
        <w:jc w:val="center"/>
      </w:pPr>
    </w:p>
    <w:p w14:paraId="32D5A55D" w14:textId="137A9178" w:rsidR="00FE6FC7" w:rsidRDefault="00FE6FC7" w:rsidP="00C64967">
      <w:pPr>
        <w:pStyle w:val="ListParagraph"/>
        <w:jc w:val="center"/>
      </w:pPr>
    </w:p>
    <w:p w14:paraId="38F6986C" w14:textId="77777777" w:rsidR="00FE6FC7" w:rsidRDefault="00FE6FC7" w:rsidP="00C64967">
      <w:pPr>
        <w:pStyle w:val="ListParagraph"/>
        <w:jc w:val="center"/>
      </w:pPr>
    </w:p>
    <w:p w14:paraId="3DA2183B" w14:textId="2BDF2483" w:rsidR="00FE6FC7" w:rsidRDefault="00FE6FC7" w:rsidP="00C64967">
      <w:pPr>
        <w:pStyle w:val="ListParagraph"/>
        <w:jc w:val="center"/>
      </w:pPr>
    </w:p>
    <w:p w14:paraId="1F86DFC4" w14:textId="77777777" w:rsidR="00FE6FC7" w:rsidRDefault="00FE6FC7" w:rsidP="00C64967">
      <w:pPr>
        <w:pStyle w:val="ListParagraph"/>
        <w:jc w:val="center"/>
      </w:pPr>
    </w:p>
    <w:p w14:paraId="471CCBA9" w14:textId="6F0AA20D" w:rsidR="00FE6FC7" w:rsidRDefault="00FE6FC7" w:rsidP="00C64967">
      <w:pPr>
        <w:pStyle w:val="ListParagraph"/>
        <w:jc w:val="center"/>
      </w:pPr>
    </w:p>
    <w:p w14:paraId="46045F4B" w14:textId="77777777" w:rsidR="00FE6FC7" w:rsidRDefault="00FE6FC7" w:rsidP="00C64967">
      <w:pPr>
        <w:pStyle w:val="ListParagraph"/>
        <w:jc w:val="center"/>
      </w:pPr>
    </w:p>
    <w:p w14:paraId="220F7BD4" w14:textId="77777777" w:rsidR="00FE6FC7" w:rsidRDefault="00FE6FC7" w:rsidP="00C64967">
      <w:pPr>
        <w:pStyle w:val="ListParagraph"/>
        <w:jc w:val="center"/>
      </w:pPr>
    </w:p>
    <w:p w14:paraId="3157918E" w14:textId="1288DC20" w:rsidR="00FE6FC7" w:rsidRDefault="00FE6FC7" w:rsidP="00C64967">
      <w:pPr>
        <w:pStyle w:val="ListParagraph"/>
        <w:jc w:val="center"/>
      </w:pPr>
    </w:p>
    <w:p w14:paraId="245011E8" w14:textId="04C8F2A0" w:rsidR="00FE6FC7" w:rsidRDefault="00FE6FC7" w:rsidP="00C64967">
      <w:pPr>
        <w:pStyle w:val="ListParagraph"/>
        <w:jc w:val="center"/>
      </w:pPr>
    </w:p>
    <w:p w14:paraId="7EA58AD0" w14:textId="20F0544B" w:rsidR="00FE6FC7" w:rsidRDefault="00FE6FC7" w:rsidP="00C64967">
      <w:pPr>
        <w:pStyle w:val="ListParagraph"/>
        <w:jc w:val="center"/>
      </w:pPr>
    </w:p>
    <w:p w14:paraId="09E85565" w14:textId="2F8EAB1F" w:rsidR="00FE6FC7" w:rsidRDefault="00FE6FC7" w:rsidP="00C64967">
      <w:pPr>
        <w:pStyle w:val="ListParagraph"/>
        <w:jc w:val="center"/>
      </w:pPr>
    </w:p>
    <w:p w14:paraId="30C7C514" w14:textId="5A0ACA04" w:rsidR="00FE6FC7" w:rsidRDefault="00FE6FC7" w:rsidP="00C64967">
      <w:pPr>
        <w:pStyle w:val="ListParagraph"/>
        <w:jc w:val="center"/>
      </w:pPr>
    </w:p>
    <w:p w14:paraId="6046E8CE" w14:textId="31AAEB38" w:rsidR="00FE6FC7" w:rsidRDefault="00FE6FC7" w:rsidP="00C64967">
      <w:pPr>
        <w:pStyle w:val="ListParagraph"/>
        <w:jc w:val="center"/>
        <w:rPr>
          <w:lang w:bidi="lo-LA"/>
        </w:rPr>
      </w:pPr>
    </w:p>
    <w:p w14:paraId="6B294335" w14:textId="77777777" w:rsidR="00CC3FC6" w:rsidRPr="00560139" w:rsidRDefault="00CC3FC6" w:rsidP="00C64967">
      <w:pPr>
        <w:pStyle w:val="ListParagraph"/>
        <w:jc w:val="center"/>
        <w:rPr>
          <w:lang w:bidi="lo-LA"/>
        </w:rPr>
      </w:pPr>
    </w:p>
    <w:p w14:paraId="07FE5E68" w14:textId="5965E3D4" w:rsidR="00314B37" w:rsidRPr="00513D16" w:rsidRDefault="00C467DA" w:rsidP="007B27C7">
      <w:pPr>
        <w:pStyle w:val="Heading7"/>
      </w:pPr>
      <w:bookmarkStart w:id="52" w:name="_Toc152431756"/>
      <w:bookmarkEnd w:id="49"/>
      <w:bookmarkEnd w:id="50"/>
      <w:bookmarkEnd w:id="51"/>
      <w:r w:rsidRPr="00513D16">
        <w:rPr>
          <w:rFonts w:hint="cs"/>
          <w:cs/>
        </w:rPr>
        <w:lastRenderedPageBreak/>
        <w:t>ທົບທວນບົດສືກສາທີ່ກ່ຽວຂ້ອງ</w:t>
      </w:r>
      <w:bookmarkEnd w:id="52"/>
    </w:p>
    <w:p w14:paraId="5154CF60" w14:textId="1C98F6F3" w:rsidR="00DA297B" w:rsidRDefault="00297576" w:rsidP="00C26689">
      <w:pPr>
        <w:pStyle w:val="Style1"/>
        <w:ind w:firstLine="709"/>
        <w:rPr>
          <w:lang w:bidi="lo-LA"/>
        </w:rPr>
      </w:pPr>
      <w:r>
        <w:rPr>
          <w:rFonts w:hint="cs"/>
          <w:cs/>
          <w:lang w:bidi="lo-LA"/>
        </w:rPr>
        <w:t>ຄ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C26689">
      <w:pPr>
        <w:ind w:firstLine="709"/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77962308" w:rsidR="000B77A9" w:rsidRDefault="000B77A9" w:rsidP="00781469">
      <w:pPr>
        <w:pStyle w:val="Heading1"/>
      </w:pPr>
      <w:r>
        <w:rPr>
          <w:cs/>
        </w:rPr>
        <w:br w:type="page"/>
      </w:r>
      <w:r w:rsidR="00781469">
        <w:rPr>
          <w:rFonts w:hint="cs"/>
          <w:cs/>
        </w:rPr>
        <w:lastRenderedPageBreak/>
        <w:t>ພາກທີ 3</w:t>
      </w:r>
    </w:p>
    <w:p w14:paraId="55CADE45" w14:textId="007A1406" w:rsidR="00781469" w:rsidRDefault="00781469" w:rsidP="00781469">
      <w:pPr>
        <w:pStyle w:val="Heading1"/>
      </w:pPr>
      <w:r>
        <w:rPr>
          <w:rFonts w:hint="cs"/>
          <w:cs/>
        </w:rPr>
        <w:t>ວິເຄາະ ແລະ ອອກແບບລະບົບ</w:t>
      </w:r>
    </w:p>
    <w:p w14:paraId="5DECC0EA" w14:textId="24DCCF55" w:rsidR="00781469" w:rsidRDefault="00781469" w:rsidP="00781469">
      <w:pPr>
        <w:pStyle w:val="Heading4"/>
        <w:numPr>
          <w:ilvl w:val="1"/>
          <w:numId w:val="26"/>
        </w:numPr>
        <w:ind w:left="709" w:hanging="709"/>
      </w:pPr>
      <w:r w:rsidRPr="00781469">
        <w:rPr>
          <w:rFonts w:hint="cs"/>
          <w:cs/>
        </w:rPr>
        <w:t>ວິທີການສືກສາ</w:t>
      </w:r>
    </w:p>
    <w:sectPr w:rsidR="00781469" w:rsidSect="0005481D">
      <w:headerReference w:type="default" r:id="rId28"/>
      <w:footerReference w:type="default" r:id="rId29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A7AC" w14:textId="77777777" w:rsidR="00926416" w:rsidRDefault="00926416" w:rsidP="002155A0">
      <w:pPr>
        <w:spacing w:after="0" w:line="240" w:lineRule="auto"/>
      </w:pPr>
      <w:r>
        <w:separator/>
      </w:r>
    </w:p>
  </w:endnote>
  <w:endnote w:type="continuationSeparator" w:id="0">
    <w:p w14:paraId="64B4745A" w14:textId="77777777" w:rsidR="00926416" w:rsidRDefault="00926416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19869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388CDB09" w14:textId="6E2F44CA" w:rsidR="00A5687B" w:rsidRDefault="00A5687B" w:rsidP="00A5687B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6EB11ECA" w14:textId="0ADF6E08" w:rsidR="00A5687B" w:rsidRDefault="00A5687B" w:rsidP="00A5687B">
        <w:pPr>
          <w:pStyle w:val="Footer"/>
          <w:rPr>
            <w:noProof/>
          </w:rPr>
        </w:pPr>
        <w:r w:rsidRPr="00A5687B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rPr>
            <w:rFonts w:hint="cs"/>
            <w:cs/>
            <w:lang w:bidi="lo-LA"/>
          </w:rPr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1BCA766" w14:textId="1F75E345" w:rsidR="00A5687B" w:rsidRPr="00A5687B" w:rsidRDefault="00A5687B" w:rsidP="00A5687B">
        <w:pPr>
          <w:pStyle w:val="Footer"/>
          <w:rPr>
            <w:i/>
            <w:iCs/>
            <w:lang w:bidi="lo-LA"/>
          </w:rPr>
        </w:pPr>
        <w:r w:rsidRPr="00A5687B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702224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4B33BEA4" w14:textId="4C81026C" w:rsidR="008A2B27" w:rsidRDefault="008A2B27" w:rsidP="008A2B27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4FD9704C" w14:textId="361B2A55" w:rsidR="008A2B27" w:rsidRDefault="008A2B27" w:rsidP="008A2B27">
        <w:pPr>
          <w:pStyle w:val="Footer"/>
          <w:rPr>
            <w:noProof/>
          </w:rPr>
        </w:pPr>
        <w:r w:rsidRPr="008A2B27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EF669DA" w14:textId="68A6599E" w:rsidR="008A2B27" w:rsidRPr="008A2B27" w:rsidRDefault="008A2B27" w:rsidP="008A2B27">
        <w:pPr>
          <w:pStyle w:val="Footer"/>
          <w:rPr>
            <w:i/>
            <w:iCs/>
            <w:lang w:bidi="lo-LA"/>
          </w:rPr>
        </w:pPr>
        <w:r w:rsidRPr="008A2B27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  <w:p w14:paraId="01038853" w14:textId="1A68DB47" w:rsidR="003F25A0" w:rsidRPr="008A2B27" w:rsidRDefault="003F25A0" w:rsidP="008A2B27">
    <w:pPr>
      <w:pStyle w:val="Footer"/>
      <w:rPr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181D" w14:textId="77777777" w:rsidR="00926416" w:rsidRDefault="00926416" w:rsidP="002155A0">
      <w:pPr>
        <w:spacing w:after="0" w:line="240" w:lineRule="auto"/>
      </w:pPr>
      <w:r>
        <w:separator/>
      </w:r>
    </w:p>
  </w:footnote>
  <w:footnote w:type="continuationSeparator" w:id="0">
    <w:p w14:paraId="5CD9F044" w14:textId="77777777" w:rsidR="00926416" w:rsidRDefault="00926416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0EC"/>
    <w:multiLevelType w:val="hybridMultilevel"/>
    <w:tmpl w:val="77428C6A"/>
    <w:lvl w:ilvl="0" w:tplc="502C00DC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6B40"/>
    <w:multiLevelType w:val="multilevel"/>
    <w:tmpl w:val="FE0E13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61DE2"/>
    <w:multiLevelType w:val="hybridMultilevel"/>
    <w:tmpl w:val="00B69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70A53"/>
    <w:multiLevelType w:val="multilevel"/>
    <w:tmpl w:val="1F045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ind w:left="792" w:hanging="432"/>
      </w:pPr>
      <w:rPr>
        <w:rFonts w:ascii="Times New Roman" w:eastAsia="Phetsarath OT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8"/>
      <w:lvlText w:val="%1.%2.%3."/>
      <w:lvlJc w:val="left"/>
      <w:pPr>
        <w:ind w:left="1224" w:hanging="504"/>
      </w:pPr>
      <w:rPr>
        <w:rFonts w:ascii="Times New Roman" w:eastAsia="Phetsarath OT" w:hAnsi="Times New Roman" w:cs="Times New Roman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A2D68"/>
    <w:multiLevelType w:val="multilevel"/>
    <w:tmpl w:val="F15E29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72782"/>
    <w:multiLevelType w:val="hybridMultilevel"/>
    <w:tmpl w:val="AAD685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8055C"/>
    <w:multiLevelType w:val="multilevel"/>
    <w:tmpl w:val="9A1A4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B20540"/>
    <w:multiLevelType w:val="hybridMultilevel"/>
    <w:tmpl w:val="30F8F7B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91641">
    <w:abstractNumId w:val="23"/>
  </w:num>
  <w:num w:numId="2" w16cid:durableId="1004043461">
    <w:abstractNumId w:val="3"/>
  </w:num>
  <w:num w:numId="3" w16cid:durableId="1602256705">
    <w:abstractNumId w:val="15"/>
  </w:num>
  <w:num w:numId="4" w16cid:durableId="972367139">
    <w:abstractNumId w:val="20"/>
  </w:num>
  <w:num w:numId="5" w16cid:durableId="2125999337">
    <w:abstractNumId w:val="7"/>
  </w:num>
  <w:num w:numId="6" w16cid:durableId="1200893571">
    <w:abstractNumId w:val="18"/>
  </w:num>
  <w:num w:numId="7" w16cid:durableId="970593854">
    <w:abstractNumId w:val="5"/>
  </w:num>
  <w:num w:numId="8" w16cid:durableId="948580986">
    <w:abstractNumId w:val="14"/>
  </w:num>
  <w:num w:numId="9" w16cid:durableId="2029672501">
    <w:abstractNumId w:val="6"/>
  </w:num>
  <w:num w:numId="10" w16cid:durableId="374157876">
    <w:abstractNumId w:val="4"/>
  </w:num>
  <w:num w:numId="11" w16cid:durableId="1989895255">
    <w:abstractNumId w:val="22"/>
  </w:num>
  <w:num w:numId="12" w16cid:durableId="1034231730">
    <w:abstractNumId w:val="16"/>
  </w:num>
  <w:num w:numId="13" w16cid:durableId="1610506959">
    <w:abstractNumId w:val="21"/>
  </w:num>
  <w:num w:numId="14" w16cid:durableId="1873423380">
    <w:abstractNumId w:val="26"/>
  </w:num>
  <w:num w:numId="15" w16cid:durableId="1530416638">
    <w:abstractNumId w:val="12"/>
  </w:num>
  <w:num w:numId="16" w16cid:durableId="957445471">
    <w:abstractNumId w:val="0"/>
  </w:num>
  <w:num w:numId="17" w16cid:durableId="1833908479">
    <w:abstractNumId w:val="9"/>
  </w:num>
  <w:num w:numId="18" w16cid:durableId="1584142909">
    <w:abstractNumId w:val="19"/>
  </w:num>
  <w:num w:numId="19" w16cid:durableId="1858034027">
    <w:abstractNumId w:val="27"/>
  </w:num>
  <w:num w:numId="20" w16cid:durableId="921184759">
    <w:abstractNumId w:val="23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21" w16cid:durableId="1679580683">
    <w:abstractNumId w:val="11"/>
  </w:num>
  <w:num w:numId="22" w16cid:durableId="1117532041">
    <w:abstractNumId w:val="25"/>
  </w:num>
  <w:num w:numId="23" w16cid:durableId="745226276">
    <w:abstractNumId w:val="1"/>
  </w:num>
  <w:num w:numId="24" w16cid:durableId="278268646">
    <w:abstractNumId w:val="10"/>
  </w:num>
  <w:num w:numId="25" w16cid:durableId="1752463329">
    <w:abstractNumId w:val="13"/>
  </w:num>
  <w:num w:numId="26" w16cid:durableId="422537107">
    <w:abstractNumId w:val="2"/>
  </w:num>
  <w:num w:numId="27" w16cid:durableId="2060660944">
    <w:abstractNumId w:val="17"/>
  </w:num>
  <w:num w:numId="28" w16cid:durableId="1959801178">
    <w:abstractNumId w:val="8"/>
  </w:num>
  <w:num w:numId="29" w16cid:durableId="1543982407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136EBD"/>
    <w:rsid w:val="00143A24"/>
    <w:rsid w:val="001520A5"/>
    <w:rsid w:val="00153B92"/>
    <w:rsid w:val="00165300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1F0ABB"/>
    <w:rsid w:val="00202467"/>
    <w:rsid w:val="002102F1"/>
    <w:rsid w:val="002155A0"/>
    <w:rsid w:val="00217DEB"/>
    <w:rsid w:val="002252B4"/>
    <w:rsid w:val="00231A72"/>
    <w:rsid w:val="00241C73"/>
    <w:rsid w:val="002506AD"/>
    <w:rsid w:val="002530A4"/>
    <w:rsid w:val="002564C8"/>
    <w:rsid w:val="002638F0"/>
    <w:rsid w:val="00287B9F"/>
    <w:rsid w:val="00297576"/>
    <w:rsid w:val="002A50E6"/>
    <w:rsid w:val="002C54F9"/>
    <w:rsid w:val="002E7206"/>
    <w:rsid w:val="00314B37"/>
    <w:rsid w:val="003205C1"/>
    <w:rsid w:val="00363D1E"/>
    <w:rsid w:val="0037044C"/>
    <w:rsid w:val="003B1508"/>
    <w:rsid w:val="003C4A2B"/>
    <w:rsid w:val="003F25A0"/>
    <w:rsid w:val="004048D7"/>
    <w:rsid w:val="00411884"/>
    <w:rsid w:val="004200FA"/>
    <w:rsid w:val="004840AD"/>
    <w:rsid w:val="00484701"/>
    <w:rsid w:val="0049601F"/>
    <w:rsid w:val="00496F75"/>
    <w:rsid w:val="004C296A"/>
    <w:rsid w:val="004E3B62"/>
    <w:rsid w:val="00513D16"/>
    <w:rsid w:val="0053489F"/>
    <w:rsid w:val="00536AAF"/>
    <w:rsid w:val="00560139"/>
    <w:rsid w:val="0056026F"/>
    <w:rsid w:val="00560790"/>
    <w:rsid w:val="00560E46"/>
    <w:rsid w:val="0057171A"/>
    <w:rsid w:val="00573B5A"/>
    <w:rsid w:val="005B065B"/>
    <w:rsid w:val="005D1FAB"/>
    <w:rsid w:val="006214C0"/>
    <w:rsid w:val="006710F4"/>
    <w:rsid w:val="006714B6"/>
    <w:rsid w:val="00671A5C"/>
    <w:rsid w:val="006746DC"/>
    <w:rsid w:val="00675D08"/>
    <w:rsid w:val="006A084B"/>
    <w:rsid w:val="006D1B9F"/>
    <w:rsid w:val="006D3350"/>
    <w:rsid w:val="006E1A04"/>
    <w:rsid w:val="00730509"/>
    <w:rsid w:val="00735CD0"/>
    <w:rsid w:val="00754B69"/>
    <w:rsid w:val="00781469"/>
    <w:rsid w:val="00787104"/>
    <w:rsid w:val="007B17E0"/>
    <w:rsid w:val="007B27C7"/>
    <w:rsid w:val="007B3C31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40E4"/>
    <w:rsid w:val="00860749"/>
    <w:rsid w:val="00866465"/>
    <w:rsid w:val="00870812"/>
    <w:rsid w:val="00870B55"/>
    <w:rsid w:val="0089094A"/>
    <w:rsid w:val="008A2B27"/>
    <w:rsid w:val="008A4F38"/>
    <w:rsid w:val="008D69D9"/>
    <w:rsid w:val="008E64D9"/>
    <w:rsid w:val="0090058F"/>
    <w:rsid w:val="009027FB"/>
    <w:rsid w:val="00910A68"/>
    <w:rsid w:val="009242EF"/>
    <w:rsid w:val="00926416"/>
    <w:rsid w:val="00926A8E"/>
    <w:rsid w:val="00995907"/>
    <w:rsid w:val="0099603C"/>
    <w:rsid w:val="009D3A34"/>
    <w:rsid w:val="009D6D07"/>
    <w:rsid w:val="009E215E"/>
    <w:rsid w:val="009F6568"/>
    <w:rsid w:val="009F7A86"/>
    <w:rsid w:val="00A11D29"/>
    <w:rsid w:val="00A372F9"/>
    <w:rsid w:val="00A4519C"/>
    <w:rsid w:val="00A5687B"/>
    <w:rsid w:val="00A87B87"/>
    <w:rsid w:val="00AB2BBC"/>
    <w:rsid w:val="00AC25D7"/>
    <w:rsid w:val="00AD21EC"/>
    <w:rsid w:val="00AF3F9B"/>
    <w:rsid w:val="00AF49FA"/>
    <w:rsid w:val="00B14331"/>
    <w:rsid w:val="00B31532"/>
    <w:rsid w:val="00B3435F"/>
    <w:rsid w:val="00B352CB"/>
    <w:rsid w:val="00B76706"/>
    <w:rsid w:val="00B768EE"/>
    <w:rsid w:val="00B77768"/>
    <w:rsid w:val="00B86739"/>
    <w:rsid w:val="00B8721E"/>
    <w:rsid w:val="00B97449"/>
    <w:rsid w:val="00BE6005"/>
    <w:rsid w:val="00BF40D8"/>
    <w:rsid w:val="00BF4BE1"/>
    <w:rsid w:val="00C15841"/>
    <w:rsid w:val="00C251AB"/>
    <w:rsid w:val="00C26689"/>
    <w:rsid w:val="00C36ABD"/>
    <w:rsid w:val="00C4124A"/>
    <w:rsid w:val="00C42B35"/>
    <w:rsid w:val="00C467DA"/>
    <w:rsid w:val="00C64967"/>
    <w:rsid w:val="00C74C0B"/>
    <w:rsid w:val="00C830F1"/>
    <w:rsid w:val="00C9002C"/>
    <w:rsid w:val="00C94695"/>
    <w:rsid w:val="00CC0E4A"/>
    <w:rsid w:val="00CC0EDE"/>
    <w:rsid w:val="00CC3FC6"/>
    <w:rsid w:val="00CE1BE4"/>
    <w:rsid w:val="00D02BAF"/>
    <w:rsid w:val="00D0562E"/>
    <w:rsid w:val="00D37159"/>
    <w:rsid w:val="00D610BF"/>
    <w:rsid w:val="00D810B4"/>
    <w:rsid w:val="00D82774"/>
    <w:rsid w:val="00DA297B"/>
    <w:rsid w:val="00DB6F63"/>
    <w:rsid w:val="00DE6E07"/>
    <w:rsid w:val="00DF66DD"/>
    <w:rsid w:val="00E04C1B"/>
    <w:rsid w:val="00E07B83"/>
    <w:rsid w:val="00E21D7D"/>
    <w:rsid w:val="00E35F9D"/>
    <w:rsid w:val="00E35FD2"/>
    <w:rsid w:val="00E36779"/>
    <w:rsid w:val="00E50A83"/>
    <w:rsid w:val="00E54047"/>
    <w:rsid w:val="00E82C35"/>
    <w:rsid w:val="00E86A96"/>
    <w:rsid w:val="00E966BD"/>
    <w:rsid w:val="00E96E50"/>
    <w:rsid w:val="00EA2A5D"/>
    <w:rsid w:val="00EC43CF"/>
    <w:rsid w:val="00EC7166"/>
    <w:rsid w:val="00EC78F5"/>
    <w:rsid w:val="00ED1ACB"/>
    <w:rsid w:val="00ED5480"/>
    <w:rsid w:val="00ED5FBE"/>
    <w:rsid w:val="00EF34AF"/>
    <w:rsid w:val="00EF4D7A"/>
    <w:rsid w:val="00F077EB"/>
    <w:rsid w:val="00F20F00"/>
    <w:rsid w:val="00F37997"/>
    <w:rsid w:val="00F44728"/>
    <w:rsid w:val="00F45248"/>
    <w:rsid w:val="00F75B24"/>
    <w:rsid w:val="00F83A59"/>
    <w:rsid w:val="00F83FE7"/>
    <w:rsid w:val="00F8418D"/>
    <w:rsid w:val="00FB7361"/>
    <w:rsid w:val="00FD1333"/>
    <w:rsid w:val="00FE6FC7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363D1E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8"/>
      </w:numPr>
      <w:outlineLvl w:val="2"/>
    </w:pPr>
    <w:rPr>
      <w:b/>
      <w:bCs/>
      <w:lang w:bidi="lo-LA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781469"/>
    <w:pPr>
      <w:numPr>
        <w:ilvl w:val="1"/>
        <w:numId w:val="25"/>
      </w:numPr>
      <w:outlineLvl w:val="3"/>
    </w:pPr>
    <w:rPr>
      <w:b/>
      <w:bCs/>
      <w:sz w:val="28"/>
      <w:szCs w:val="28"/>
      <w:lang w:bidi="lo-L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7B27C7"/>
    <w:pPr>
      <w:numPr>
        <w:ilvl w:val="1"/>
        <w:numId w:val="24"/>
      </w:numPr>
      <w:ind w:left="709" w:hanging="709"/>
      <w:outlineLvl w:val="6"/>
    </w:pPr>
    <w:rPr>
      <w:bCs/>
      <w:sz w:val="28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D3A34"/>
    <w:pPr>
      <w:numPr>
        <w:ilvl w:val="2"/>
      </w:numPr>
      <w:ind w:left="709" w:hanging="709"/>
      <w:outlineLvl w:val="7"/>
    </w:pPr>
    <w:rPr>
      <w:sz w:val="24"/>
      <w:szCs w:val="24"/>
    </w:rPr>
  </w:style>
  <w:style w:type="paragraph" w:styleId="Heading9">
    <w:name w:val="heading 9"/>
    <w:basedOn w:val="ListParagraph"/>
    <w:next w:val="Normal"/>
    <w:link w:val="Heading9Char"/>
    <w:uiPriority w:val="9"/>
    <w:unhideWhenUsed/>
    <w:qFormat/>
    <w:rsid w:val="00560790"/>
    <w:pPr>
      <w:numPr>
        <w:numId w:val="23"/>
      </w:numPr>
      <w:ind w:left="993" w:hanging="284"/>
      <w:outlineLvl w:val="8"/>
    </w:pPr>
    <w:rPr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63D1E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84701"/>
    <w:pPr>
      <w:tabs>
        <w:tab w:val="right" w:leader="dot" w:pos="9062"/>
      </w:tabs>
      <w:spacing w:after="100"/>
    </w:pPr>
    <w:rPr>
      <w:noProof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81469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7B27C7"/>
    <w:rPr>
      <w:rFonts w:ascii="Times New Roman" w:hAnsi="Times New Roman" w:cs="Phetsarath OT"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9D3A34"/>
    <w:rPr>
      <w:rFonts w:ascii="Times New Roman" w:hAnsi="Times New Roman" w:cs="Phetsarath OT"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0790"/>
    <w:rPr>
      <w:rFonts w:ascii="Times New Roman" w:hAnsi="Times New Roman" w:cs="Phetsarath OT"/>
      <w:sz w:val="24"/>
      <w:szCs w:val="24"/>
      <w:lang w:bidi="lo-LA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545A30-3F2B-4E7E-A4F3-34706F3C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</Template>
  <TotalTime>1</TotalTime>
  <Pages>33</Pages>
  <Words>4467</Words>
  <Characters>25464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pop pbm</cp:lastModifiedBy>
  <cp:revision>2</cp:revision>
  <dcterms:created xsi:type="dcterms:W3CDTF">2023-12-10T17:14:00Z</dcterms:created>
  <dcterms:modified xsi:type="dcterms:W3CDTF">2023-12-10T17:14:00Z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